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A1D05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LIBRARY IEEE;</w:t>
      </w:r>
    </w:p>
    <w:p w14:paraId="0628243C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 IEEE.STD_LOGIC_1164.ALL;</w:t>
      </w:r>
    </w:p>
    <w:p w14:paraId="4D02B5FD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0C7A7B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ENTITY or8g IS</w:t>
      </w:r>
    </w:p>
    <w:p w14:paraId="05C3BD25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STD_LOGIC_VECTOR(7 DOWNTO 0);</w:t>
      </w:r>
    </w:p>
    <w:p w14:paraId="413BDCAE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STD_LOGIC);</w:t>
      </w:r>
    </w:p>
    <w:p w14:paraId="308DC771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 or8g;</w:t>
      </w:r>
    </w:p>
    <w:p w14:paraId="4A2917C9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825CC7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ARCHITECTURE behavior OF org8 IS</w:t>
      </w:r>
    </w:p>
    <w:p w14:paraId="152E0135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</w:p>
    <w:p w14:paraId="20F10999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logic_process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ins)</w:t>
      </w:r>
    </w:p>
    <w:p w14:paraId="5A0A0706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BEGIN</w:t>
      </w:r>
    </w:p>
    <w:p w14:paraId="4DBC6638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 ins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"00000000" ) THEN</w:t>
      </w:r>
    </w:p>
    <w:p w14:paraId="4FAA418B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'0';</w:t>
      </w:r>
    </w:p>
    <w:p w14:paraId="51A14B1C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ELSE</w:t>
      </w:r>
    </w:p>
    <w:p w14:paraId="33CB544E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o_F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'1';</w:t>
      </w:r>
    </w:p>
    <w:p w14:paraId="1A6DF3BA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END IF;</w:t>
      </w:r>
    </w:p>
    <w:p w14:paraId="072BF3AD" w14:textId="77777777" w:rsidR="00174E28" w:rsidRDefault="00174E28" w:rsidP="00174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END PROCESS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logic_process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14:paraId="65A5C41D" w14:textId="6C39032E" w:rsidR="00190458" w:rsidRDefault="00174E28" w:rsidP="00174E2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 behavior;</w:t>
      </w:r>
    </w:p>
    <w:p w14:paraId="623BDEB1" w14:textId="2DDB0431" w:rsidR="00174E28" w:rsidRDefault="00174E28" w:rsidP="00174E28"/>
    <w:p w14:paraId="463CA81D" w14:textId="585A3CBE" w:rsidR="00174E28" w:rsidRDefault="00174E28" w:rsidP="00174E28">
      <w:r>
        <w:rPr>
          <w:noProof/>
        </w:rPr>
        <w:drawing>
          <wp:inline distT="0" distB="0" distL="0" distR="0" wp14:anchorId="5502C539" wp14:editId="665500B5">
            <wp:extent cx="39719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1D11" w14:textId="5C3CD90F" w:rsidR="00CD7864" w:rsidRDefault="00CD7864" w:rsidP="00174E28"/>
    <w:p w14:paraId="08D09BFE" w14:textId="77777777" w:rsidR="00CD7864" w:rsidRDefault="00CD7864" w:rsidP="00CD7864">
      <w:r>
        <w:t>LIBRARY IEEE;</w:t>
      </w:r>
    </w:p>
    <w:p w14:paraId="45FD1B97" w14:textId="77777777" w:rsidR="00CD7864" w:rsidRDefault="00CD7864" w:rsidP="00CD7864">
      <w:r>
        <w:t>USE ieee.std_logic_1164.all;</w:t>
      </w:r>
    </w:p>
    <w:p w14:paraId="1A18522A" w14:textId="77777777" w:rsidR="00CD7864" w:rsidRDefault="00CD7864" w:rsidP="00CD7864"/>
    <w:p w14:paraId="3214D4B9" w14:textId="77777777" w:rsidR="00CD7864" w:rsidRDefault="00CD7864" w:rsidP="00CD7864">
      <w:r>
        <w:t>ENTITY dff_1 IS</w:t>
      </w:r>
    </w:p>
    <w:p w14:paraId="64319146" w14:textId="77777777" w:rsidR="00CD7864" w:rsidRDefault="00CD7864" w:rsidP="00CD7864">
      <w:r>
        <w:tab/>
      </w:r>
      <w:proofErr w:type="gramStart"/>
      <w:r>
        <w:t>PORT(</w:t>
      </w:r>
      <w:proofErr w:type="gramEnd"/>
    </w:p>
    <w:p w14:paraId="5C9F22FD" w14:textId="77777777" w:rsidR="00CD7864" w:rsidRDefault="00CD7864" w:rsidP="00CD7864">
      <w:r>
        <w:lastRenderedPageBreak/>
        <w:tab/>
      </w:r>
      <w:r>
        <w:tab/>
      </w:r>
      <w:proofErr w:type="gramStart"/>
      <w:r>
        <w:t>S,D</w:t>
      </w:r>
      <w:proofErr w:type="gramEnd"/>
      <w:r>
        <w:t>,CLK,R</w:t>
      </w:r>
      <w:r>
        <w:tab/>
        <w:t>:</w:t>
      </w:r>
      <w:r>
        <w:tab/>
        <w:t>IN</w:t>
      </w:r>
      <w:r>
        <w:tab/>
        <w:t>STD_LOGIC;</w:t>
      </w:r>
    </w:p>
    <w:p w14:paraId="600E27B7" w14:textId="77777777" w:rsidR="00CD7864" w:rsidRDefault="00CD7864" w:rsidP="00CD7864">
      <w:r>
        <w:tab/>
      </w:r>
      <w:r>
        <w:tab/>
      </w:r>
      <w:proofErr w:type="spellStart"/>
      <w:proofErr w:type="gramStart"/>
      <w:r>
        <w:t>Q,Inv</w:t>
      </w:r>
      <w:proofErr w:type="gramEnd"/>
      <w:r>
        <w:t>_Q</w:t>
      </w:r>
      <w:proofErr w:type="spellEnd"/>
      <w:r>
        <w:tab/>
      </w:r>
      <w:r>
        <w:tab/>
        <w:t>:</w:t>
      </w:r>
      <w:r>
        <w:tab/>
        <w:t>OUT</w:t>
      </w:r>
      <w:r>
        <w:tab/>
        <w:t>STD_LOGIC);</w:t>
      </w:r>
    </w:p>
    <w:p w14:paraId="1A166F39" w14:textId="77777777" w:rsidR="00CD7864" w:rsidRDefault="00CD7864" w:rsidP="00CD7864">
      <w:r>
        <w:t>END dff_1;</w:t>
      </w:r>
    </w:p>
    <w:p w14:paraId="69B5AC14" w14:textId="77777777" w:rsidR="00CD7864" w:rsidRDefault="00CD7864" w:rsidP="00CD7864"/>
    <w:p w14:paraId="79977B51" w14:textId="77777777" w:rsidR="00CD7864" w:rsidRDefault="00CD7864" w:rsidP="00CD7864">
      <w:r>
        <w:t xml:space="preserve">ARCHITECTURE behavior OF </w:t>
      </w:r>
      <w:proofErr w:type="spellStart"/>
      <w:r>
        <w:t>dff</w:t>
      </w:r>
      <w:proofErr w:type="spellEnd"/>
      <w:r>
        <w:t xml:space="preserve"> IS</w:t>
      </w:r>
    </w:p>
    <w:p w14:paraId="4362BC86" w14:textId="77777777" w:rsidR="00CD7864" w:rsidRDefault="00CD7864" w:rsidP="00CD7864">
      <w:r>
        <w:tab/>
        <w:t xml:space="preserve">SIGNAL </w:t>
      </w:r>
      <w:proofErr w:type="spellStart"/>
      <w:r>
        <w:t>q_temp</w:t>
      </w:r>
      <w:proofErr w:type="spellEnd"/>
      <w:r>
        <w:tab/>
        <w:t>:</w:t>
      </w:r>
      <w:r>
        <w:tab/>
        <w:t>STD_LOGIC;</w:t>
      </w:r>
    </w:p>
    <w:p w14:paraId="3DE74250" w14:textId="77777777" w:rsidR="00CD7864" w:rsidRDefault="00CD7864" w:rsidP="00CD7864">
      <w:r>
        <w:t>BEGIN</w:t>
      </w:r>
    </w:p>
    <w:p w14:paraId="6BE7C489" w14:textId="77777777" w:rsidR="00CD7864" w:rsidRDefault="00CD7864" w:rsidP="00CD7864">
      <w:r>
        <w:tab/>
      </w:r>
      <w:proofErr w:type="spellStart"/>
      <w:r>
        <w:t>dff_process</w:t>
      </w:r>
      <w:proofErr w:type="spellEnd"/>
      <w:r>
        <w:t>: PROCESS(</w:t>
      </w:r>
      <w:proofErr w:type="gramStart"/>
      <w:r>
        <w:t>CLK,S</w:t>
      </w:r>
      <w:proofErr w:type="gramEnd"/>
      <w:r>
        <w:t>,R) IS</w:t>
      </w:r>
    </w:p>
    <w:p w14:paraId="356BB4EE" w14:textId="77777777" w:rsidR="00CD7864" w:rsidRDefault="00CD7864" w:rsidP="00CD7864">
      <w:r>
        <w:tab/>
        <w:t>BEGIN</w:t>
      </w:r>
    </w:p>
    <w:p w14:paraId="0008DD5D" w14:textId="77777777" w:rsidR="00CD7864" w:rsidRDefault="00CD7864" w:rsidP="00CD7864">
      <w:r>
        <w:tab/>
      </w:r>
      <w:r>
        <w:tab/>
        <w:t>IF (S = '0') THEN</w:t>
      </w:r>
    </w:p>
    <w:p w14:paraId="6F20F686" w14:textId="77777777" w:rsidR="00CD7864" w:rsidRDefault="00CD7864" w:rsidP="00CD7864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'1';</w:t>
      </w:r>
    </w:p>
    <w:p w14:paraId="5E9E664B" w14:textId="77777777" w:rsidR="00CD7864" w:rsidRDefault="00CD7864" w:rsidP="00CD7864">
      <w:r>
        <w:tab/>
      </w:r>
      <w:r>
        <w:tab/>
        <w:t>ELSIF (R = '0') THEN</w:t>
      </w:r>
    </w:p>
    <w:p w14:paraId="7DC73D35" w14:textId="77777777" w:rsidR="00CD7864" w:rsidRDefault="00CD7864" w:rsidP="00CD7864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'0';</w:t>
      </w:r>
    </w:p>
    <w:p w14:paraId="5F842505" w14:textId="77777777" w:rsidR="00CD7864" w:rsidRDefault="00CD7864" w:rsidP="00CD7864">
      <w:r>
        <w:tab/>
      </w:r>
      <w:r>
        <w:tab/>
        <w:t>ELSIF (RISING_EDGE(CLK)) THEN</w:t>
      </w:r>
    </w:p>
    <w:p w14:paraId="6B8D19F0" w14:textId="77777777" w:rsidR="00CD7864" w:rsidRDefault="00CD7864" w:rsidP="00CD7864">
      <w:r>
        <w:tab/>
      </w:r>
      <w:r>
        <w:tab/>
      </w:r>
      <w:r>
        <w:tab/>
      </w:r>
      <w:proofErr w:type="spellStart"/>
      <w:r>
        <w:t>q_temp</w:t>
      </w:r>
      <w:proofErr w:type="spellEnd"/>
      <w:r>
        <w:t xml:space="preserve"> &lt;= D;</w:t>
      </w:r>
    </w:p>
    <w:p w14:paraId="1F290653" w14:textId="77777777" w:rsidR="00CD7864" w:rsidRDefault="00CD7864" w:rsidP="00CD7864">
      <w:r>
        <w:tab/>
      </w:r>
      <w:r>
        <w:tab/>
        <w:t>END IF;</w:t>
      </w:r>
    </w:p>
    <w:p w14:paraId="03E454A1" w14:textId="77777777" w:rsidR="00CD7864" w:rsidRDefault="00CD7864" w:rsidP="00CD7864">
      <w:r>
        <w:tab/>
        <w:t xml:space="preserve">END PROCESS </w:t>
      </w:r>
      <w:proofErr w:type="spellStart"/>
      <w:r>
        <w:t>dff_process</w:t>
      </w:r>
      <w:proofErr w:type="spellEnd"/>
      <w:r>
        <w:t>;</w:t>
      </w:r>
    </w:p>
    <w:p w14:paraId="698F59FC" w14:textId="77777777" w:rsidR="00CD7864" w:rsidRDefault="00CD7864" w:rsidP="00CD7864"/>
    <w:p w14:paraId="3B7C0CE9" w14:textId="77777777" w:rsidR="00CD7864" w:rsidRDefault="00CD7864" w:rsidP="00CD7864">
      <w:r>
        <w:tab/>
        <w:t xml:space="preserve">Q &lt;= </w:t>
      </w:r>
      <w:proofErr w:type="spellStart"/>
      <w:r>
        <w:t>q_temp</w:t>
      </w:r>
      <w:proofErr w:type="spellEnd"/>
      <w:r>
        <w:t>;</w:t>
      </w:r>
    </w:p>
    <w:p w14:paraId="210823DC" w14:textId="77777777" w:rsidR="00CD7864" w:rsidRDefault="00CD7864" w:rsidP="00CD7864">
      <w:r>
        <w:tab/>
      </w:r>
      <w:proofErr w:type="spellStart"/>
      <w:r>
        <w:t>Inv_Q</w:t>
      </w:r>
      <w:proofErr w:type="spellEnd"/>
      <w:r>
        <w:t xml:space="preserve"> &lt;= NOT </w:t>
      </w:r>
      <w:proofErr w:type="spellStart"/>
      <w:r>
        <w:t>q_temp</w:t>
      </w:r>
      <w:proofErr w:type="spellEnd"/>
      <w:r>
        <w:t>;</w:t>
      </w:r>
    </w:p>
    <w:p w14:paraId="25600405" w14:textId="5314BB61" w:rsidR="00CD7864" w:rsidRDefault="00CD7864" w:rsidP="00CD7864">
      <w:r>
        <w:t>END behavior;</w:t>
      </w:r>
    </w:p>
    <w:p w14:paraId="5D6560FD" w14:textId="1546A134" w:rsidR="00CD33FE" w:rsidRDefault="00CD33FE" w:rsidP="00CD7864"/>
    <w:p w14:paraId="51A312D1" w14:textId="70527E72" w:rsidR="00CD33FE" w:rsidRPr="00174E28" w:rsidRDefault="00CD33FE" w:rsidP="00CD7864">
      <w:r>
        <w:rPr>
          <w:noProof/>
        </w:rPr>
        <w:lastRenderedPageBreak/>
        <w:drawing>
          <wp:inline distT="0" distB="0" distL="0" distR="0" wp14:anchorId="27C9BC99" wp14:editId="015503B1">
            <wp:extent cx="42957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3FE" w:rsidRPr="0017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BC"/>
    <w:rsid w:val="00174E28"/>
    <w:rsid w:val="00190458"/>
    <w:rsid w:val="00616DBC"/>
    <w:rsid w:val="0098509C"/>
    <w:rsid w:val="00CD33FE"/>
    <w:rsid w:val="00C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12E8"/>
  <w15:chartTrackingRefBased/>
  <w15:docId w15:val="{174A5E41-D9E6-4BCE-8325-B72785C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6F3A4CDE.dotm</Template>
  <TotalTime>33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McKinley, Colby R</dc:creator>
  <cp:keywords/>
  <dc:description/>
  <cp:lastModifiedBy>McKinley, Colby R</cp:lastModifiedBy>
  <cp:revision>2</cp:revision>
  <dcterms:created xsi:type="dcterms:W3CDTF">2019-09-11T00:17:00Z</dcterms:created>
  <dcterms:modified xsi:type="dcterms:W3CDTF">2019-09-11T00:50:00Z</dcterms:modified>
</cp:coreProperties>
</file>