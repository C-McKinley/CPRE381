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2688" w14:textId="77777777"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14:paraId="477C1456" w14:textId="77777777"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14:paraId="7E24F46A" w14:textId="77777777" w:rsidR="0043648F" w:rsidRPr="0043648F" w:rsidRDefault="0043648F" w:rsidP="0043648F"/>
    <w:p w14:paraId="6AC18A28" w14:textId="77777777" w:rsidR="000845E6" w:rsidRPr="005D01EC" w:rsidRDefault="00D272D1" w:rsidP="00E77FC2">
      <w:pPr>
        <w:pStyle w:val="Heading1"/>
        <w:jc w:val="center"/>
        <w:rPr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9362CE">
        <w:rPr>
          <w:sz w:val="28"/>
          <w:szCs w:val="16"/>
          <w:lang w:eastAsia="ko-KR"/>
        </w:rPr>
        <w:t>3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14:paraId="1DDDFFEB" w14:textId="77777777" w:rsidR="009019AA" w:rsidRDefault="009019AA" w:rsidP="009019AA"/>
    <w:p w14:paraId="68AF969C" w14:textId="77777777"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  <w:t>______________________________________________</w:t>
      </w:r>
    </w:p>
    <w:p w14:paraId="3331E060" w14:textId="77777777" w:rsidR="009019AA" w:rsidRPr="0054084F" w:rsidRDefault="009019AA" w:rsidP="009019AA">
      <w:pPr>
        <w:ind w:firstLine="720"/>
        <w:rPr>
          <w:sz w:val="22"/>
          <w:szCs w:val="22"/>
        </w:rPr>
      </w:pPr>
    </w:p>
    <w:p w14:paraId="1B798676" w14:textId="77777777" w:rsidR="009019AA" w:rsidRPr="0054084F" w:rsidRDefault="009019AA" w:rsidP="009019AA">
      <w:pPr>
        <w:pStyle w:val="Heading2"/>
        <w:rPr>
          <w:sz w:val="22"/>
          <w:szCs w:val="22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  <w:t>_________________________</w:t>
      </w:r>
    </w:p>
    <w:p w14:paraId="20283090" w14:textId="77777777" w:rsidR="009019AA" w:rsidRPr="0054084F" w:rsidRDefault="009019AA" w:rsidP="009019AA">
      <w:pPr>
        <w:rPr>
          <w:sz w:val="22"/>
          <w:szCs w:val="22"/>
        </w:rPr>
      </w:pPr>
    </w:p>
    <w:p w14:paraId="40DBDA08" w14:textId="77777777" w:rsidR="009019AA" w:rsidRPr="0054084F" w:rsidRDefault="009019AA" w:rsidP="009019AA">
      <w:pPr>
        <w:rPr>
          <w:sz w:val="22"/>
          <w:szCs w:val="22"/>
        </w:rPr>
      </w:pPr>
    </w:p>
    <w:p w14:paraId="4D4836F4" w14:textId="77777777"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9362CE">
        <w:rPr>
          <w:b/>
          <w:i/>
          <w:sz w:val="22"/>
          <w:szCs w:val="22"/>
        </w:rPr>
        <w:t>3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14:paraId="66710482" w14:textId="77777777" w:rsidR="00E02E93" w:rsidRPr="0054084F" w:rsidRDefault="00E02E93" w:rsidP="009019AA">
      <w:pPr>
        <w:rPr>
          <w:b/>
          <w:sz w:val="22"/>
          <w:szCs w:val="22"/>
        </w:rPr>
      </w:pPr>
    </w:p>
    <w:p w14:paraId="18C6CF36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At the end of Chapter 5, answer question 5. At the end of Chapter 7, answer exercise 2.</w:t>
      </w:r>
    </w:p>
    <w:p w14:paraId="1E08183F" w14:textId="77777777" w:rsidR="00F8089A" w:rsidRPr="00F8089A" w:rsidRDefault="00F8089A" w:rsidP="00F8089A">
      <w:pPr>
        <w:ind w:left="360"/>
        <w:rPr>
          <w:sz w:val="22"/>
          <w:szCs w:val="22"/>
        </w:rPr>
      </w:pPr>
    </w:p>
    <w:p w14:paraId="3796E342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F8089A">
        <w:rPr>
          <w:sz w:val="22"/>
          <w:szCs w:val="22"/>
        </w:rPr>
        <w:t xml:space="preserve">] </w:t>
      </w:r>
      <w:r w:rsidRPr="00F8089A">
        <w:rPr>
          <w:bCs/>
          <w:sz w:val="22"/>
          <w:szCs w:val="22"/>
        </w:rPr>
        <w:t>In your Lab #3 report PDF, provide the Canvas group name for your project team, and a listing of its members. On a scale of 1-10, how comfortable with VHDL does each team member currently feel?</w:t>
      </w:r>
      <w:r w:rsidRPr="00F8089A">
        <w:rPr>
          <w:sz w:val="22"/>
          <w:szCs w:val="22"/>
        </w:rPr>
        <w:t xml:space="preserve"> </w:t>
      </w:r>
    </w:p>
    <w:p w14:paraId="3299218F" w14:textId="77777777" w:rsidR="00F8089A" w:rsidRPr="00F8089A" w:rsidRDefault="00F8089A" w:rsidP="00F8089A">
      <w:pPr>
        <w:rPr>
          <w:sz w:val="22"/>
          <w:szCs w:val="22"/>
        </w:rPr>
      </w:pPr>
    </w:p>
    <w:p w14:paraId="37A948D6" w14:textId="77777777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(a)] Draw the interface description for the MIPS register file. Which ports do you think are necessary, and how wide (in bits) do they need to be?</w:t>
      </w:r>
    </w:p>
    <w:p w14:paraId="745C0411" w14:textId="77777777" w:rsidR="00944402" w:rsidRDefault="00944402" w:rsidP="00944402">
      <w:pPr>
        <w:pStyle w:val="ListParagraph"/>
        <w:rPr>
          <w:sz w:val="22"/>
          <w:szCs w:val="22"/>
        </w:rPr>
      </w:pPr>
    </w:p>
    <w:p w14:paraId="09150793" w14:textId="7700082E" w:rsidR="00944402" w:rsidRPr="00F8089A" w:rsidRDefault="00944402" w:rsidP="00944402">
      <w:pPr>
        <w:ind w:left="3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46C3FF" wp14:editId="6F27D8B7">
            <wp:extent cx="5486400" cy="514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D04E93" w14:textId="77777777" w:rsidR="00F8089A" w:rsidRPr="00F8089A" w:rsidRDefault="00F8089A" w:rsidP="00F8089A">
      <w:pPr>
        <w:rPr>
          <w:sz w:val="22"/>
          <w:szCs w:val="22"/>
        </w:rPr>
      </w:pPr>
    </w:p>
    <w:p w14:paraId="00630B6A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 xml:space="preserve">[Part 1 (b)] Create an N-bit register using this flip-flop as your basis. </w:t>
      </w:r>
    </w:p>
    <w:p w14:paraId="72B982D9" w14:textId="77777777" w:rsidR="00F8089A" w:rsidRPr="00F8089A" w:rsidRDefault="00F8089A" w:rsidP="00F8089A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14:paraId="51DDB884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(c)] Waveform.</w:t>
      </w:r>
    </w:p>
    <w:p w14:paraId="41FC8794" w14:textId="77777777" w:rsidR="00F8089A" w:rsidRPr="00F8089A" w:rsidRDefault="00F8089A" w:rsidP="00F8089A">
      <w:pPr>
        <w:rPr>
          <w:sz w:val="22"/>
          <w:szCs w:val="22"/>
        </w:rPr>
      </w:pPr>
    </w:p>
    <w:p w14:paraId="0FEA1AA0" w14:textId="77777777" w:rsid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(d)] What type of decoder would be required by the MIPS register file and why?</w:t>
      </w:r>
    </w:p>
    <w:p w14:paraId="230C2825" w14:textId="77777777" w:rsidR="00F8089A" w:rsidRPr="00F8089A" w:rsidRDefault="00F8089A" w:rsidP="00F8089A">
      <w:pPr>
        <w:rPr>
          <w:sz w:val="22"/>
          <w:szCs w:val="22"/>
        </w:rPr>
      </w:pPr>
      <w:r w:rsidRPr="00F8089A">
        <w:rPr>
          <w:sz w:val="22"/>
          <w:szCs w:val="22"/>
        </w:rPr>
        <w:t xml:space="preserve"> </w:t>
      </w:r>
    </w:p>
    <w:p w14:paraId="246CD9E0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(e)] Waveform.</w:t>
      </w:r>
    </w:p>
    <w:p w14:paraId="7EEF3652" w14:textId="77777777" w:rsidR="00F8089A" w:rsidRPr="00F8089A" w:rsidRDefault="00F8089A" w:rsidP="00F8089A">
      <w:pPr>
        <w:rPr>
          <w:sz w:val="22"/>
          <w:szCs w:val="22"/>
        </w:rPr>
      </w:pPr>
    </w:p>
    <w:p w14:paraId="3A03E0B9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(f)] In your write-up, describe and defend the design you intend on implementing for the next part.</w:t>
      </w:r>
    </w:p>
    <w:p w14:paraId="41D0F9A4" w14:textId="77777777" w:rsidR="00F8089A" w:rsidRPr="00F8089A" w:rsidRDefault="00F8089A" w:rsidP="00F8089A">
      <w:pPr>
        <w:rPr>
          <w:sz w:val="22"/>
          <w:szCs w:val="22"/>
        </w:rPr>
      </w:pPr>
    </w:p>
    <w:p w14:paraId="0905D9A7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(g)] Waveform.</w:t>
      </w:r>
    </w:p>
    <w:p w14:paraId="407BA3AD" w14:textId="77777777" w:rsidR="00F8089A" w:rsidRPr="00F8089A" w:rsidRDefault="00F8089A" w:rsidP="00F8089A">
      <w:pPr>
        <w:rPr>
          <w:sz w:val="22"/>
          <w:szCs w:val="22"/>
        </w:rPr>
      </w:pPr>
    </w:p>
    <w:p w14:paraId="6242ECAD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(h)] Draw a (simplified) schematic for the MIPS register file, using the same top-level interface ports as in your solution for part a), and using only the VHDL components you have created in parts (b), (e), and (g).</w:t>
      </w:r>
    </w:p>
    <w:p w14:paraId="3C7E97F8" w14:textId="77777777" w:rsidR="00F8089A" w:rsidRPr="00F8089A" w:rsidRDefault="00F8089A" w:rsidP="00F8089A">
      <w:pPr>
        <w:rPr>
          <w:sz w:val="22"/>
          <w:szCs w:val="22"/>
        </w:rPr>
      </w:pPr>
    </w:p>
    <w:p w14:paraId="5F98C6E1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1 (</w:t>
      </w:r>
      <w:proofErr w:type="spellStart"/>
      <w:r w:rsidRPr="00F8089A">
        <w:rPr>
          <w:sz w:val="22"/>
          <w:szCs w:val="22"/>
        </w:rPr>
        <w:t>i</w:t>
      </w:r>
      <w:proofErr w:type="spellEnd"/>
      <w:r w:rsidRPr="00F8089A">
        <w:rPr>
          <w:sz w:val="22"/>
          <w:szCs w:val="22"/>
        </w:rPr>
        <w:t>)] Waveform.</w:t>
      </w:r>
    </w:p>
    <w:p w14:paraId="03129204" w14:textId="77777777" w:rsidR="00F8089A" w:rsidRPr="00F8089A" w:rsidRDefault="00F8089A" w:rsidP="00F8089A">
      <w:pPr>
        <w:rPr>
          <w:sz w:val="22"/>
          <w:szCs w:val="22"/>
        </w:rPr>
      </w:pPr>
    </w:p>
    <w:p w14:paraId="7A78429F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b</w:t>
      </w:r>
      <w:r w:rsidRPr="00F8089A">
        <w:rPr>
          <w:sz w:val="22"/>
          <w:szCs w:val="22"/>
        </w:rPr>
        <w:t xml:space="preserve">)] Draw a schematic of the simplified MIPS processor </w:t>
      </w:r>
      <w:proofErr w:type="spellStart"/>
      <w:r w:rsidRPr="00F8089A">
        <w:rPr>
          <w:sz w:val="22"/>
          <w:szCs w:val="22"/>
        </w:rPr>
        <w:t>datapath</w:t>
      </w:r>
      <w:proofErr w:type="spellEnd"/>
      <w:r w:rsidRPr="00F8089A">
        <w:rPr>
          <w:sz w:val="22"/>
          <w:szCs w:val="22"/>
        </w:rPr>
        <w:t xml:space="preserve"> consisting only of the component described in part (a) and the register file from problem (1).</w:t>
      </w:r>
    </w:p>
    <w:p w14:paraId="72A0BD2E" w14:textId="77777777" w:rsidR="00F8089A" w:rsidRPr="00F8089A" w:rsidRDefault="00F8089A" w:rsidP="00F8089A">
      <w:pPr>
        <w:rPr>
          <w:sz w:val="22"/>
          <w:szCs w:val="22"/>
        </w:rPr>
      </w:pPr>
    </w:p>
    <w:p w14:paraId="1B868260" w14:textId="77777777" w:rsidR="00F8089A" w:rsidRPr="00F8089A" w:rsidRDefault="00F8089A" w:rsidP="00F8089A">
      <w:pPr>
        <w:numPr>
          <w:ilvl w:val="0"/>
          <w:numId w:val="2"/>
        </w:numPr>
        <w:ind w:left="360"/>
        <w:rPr>
          <w:sz w:val="22"/>
          <w:szCs w:val="22"/>
        </w:rPr>
      </w:pPr>
      <w:r w:rsidRPr="00F8089A">
        <w:rPr>
          <w:sz w:val="22"/>
          <w:szCs w:val="22"/>
        </w:rPr>
        <w:t>[Part 2 (</w:t>
      </w:r>
      <w:r>
        <w:rPr>
          <w:sz w:val="22"/>
          <w:szCs w:val="22"/>
        </w:rPr>
        <w:t>c</w:t>
      </w:r>
      <w:r w:rsidRPr="00F8089A">
        <w:rPr>
          <w:sz w:val="22"/>
          <w:szCs w:val="22"/>
        </w:rPr>
        <w:t>)] Include in your report waveform screenshots that demonstrate your properly functioning design.</w:t>
      </w:r>
    </w:p>
    <w:p w14:paraId="12446FAD" w14:textId="77777777" w:rsidR="00C210B6" w:rsidRDefault="00C210B6" w:rsidP="00C210B6">
      <w:pPr>
        <w:ind w:left="360"/>
        <w:rPr>
          <w:sz w:val="22"/>
          <w:szCs w:val="22"/>
        </w:rPr>
      </w:pPr>
    </w:p>
    <w:p w14:paraId="667CE84F" w14:textId="77777777"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14:paraId="60E8FBD5" w14:textId="77777777" w:rsidR="00EF3AF7" w:rsidRPr="0054084F" w:rsidRDefault="00EF3AF7" w:rsidP="00EF3AF7">
      <w:pPr>
        <w:pStyle w:val="ListParagraph"/>
        <w:rPr>
          <w:sz w:val="22"/>
          <w:szCs w:val="22"/>
        </w:rPr>
      </w:pPr>
    </w:p>
    <w:p w14:paraId="6512121D" w14:textId="77777777"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14:paraId="014DC66B" w14:textId="77777777"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14:paraId="2D7FB0A1" w14:textId="77777777" w:rsidTr="006062A9">
        <w:tc>
          <w:tcPr>
            <w:tcW w:w="1872" w:type="dxa"/>
            <w:shd w:val="clear" w:color="auto" w:fill="auto"/>
          </w:tcPr>
          <w:p w14:paraId="1FC1AF38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14:paraId="646BC199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14:paraId="14EEF026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14:paraId="1AE0382A" w14:textId="77777777" w:rsidTr="006062A9">
        <w:tc>
          <w:tcPr>
            <w:tcW w:w="1872" w:type="dxa"/>
            <w:shd w:val="clear" w:color="auto" w:fill="auto"/>
          </w:tcPr>
          <w:p w14:paraId="16A7EDA1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14:paraId="4353E47F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471C005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14:paraId="0BB80AEB" w14:textId="77777777" w:rsidTr="006062A9">
        <w:tc>
          <w:tcPr>
            <w:tcW w:w="1872" w:type="dxa"/>
            <w:shd w:val="clear" w:color="auto" w:fill="auto"/>
          </w:tcPr>
          <w:p w14:paraId="26D76D8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14:paraId="319114A8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5D2313F" w14:textId="77777777" w:rsidR="00E829DA" w:rsidRPr="0054084F" w:rsidRDefault="00E829DA" w:rsidP="006F5B16">
            <w:pPr>
              <w:rPr>
                <w:sz w:val="22"/>
                <w:szCs w:val="22"/>
              </w:rPr>
            </w:pPr>
          </w:p>
        </w:tc>
      </w:tr>
      <w:tr w:rsidR="00E829DA" w:rsidRPr="0054084F" w14:paraId="19FBA774" w14:textId="77777777" w:rsidTr="006062A9">
        <w:tc>
          <w:tcPr>
            <w:tcW w:w="1872" w:type="dxa"/>
            <w:shd w:val="clear" w:color="auto" w:fill="auto"/>
          </w:tcPr>
          <w:p w14:paraId="2E87825C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14:paraId="1FA0C49D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5A36F8F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207320F9" w14:textId="77777777" w:rsidTr="006062A9">
        <w:tc>
          <w:tcPr>
            <w:tcW w:w="1872" w:type="dxa"/>
            <w:shd w:val="clear" w:color="auto" w:fill="auto"/>
          </w:tcPr>
          <w:p w14:paraId="6653D332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14:paraId="38DA1F00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2E403D1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6B750109" w14:textId="77777777" w:rsidTr="006062A9">
        <w:tc>
          <w:tcPr>
            <w:tcW w:w="1872" w:type="dxa"/>
            <w:shd w:val="clear" w:color="auto" w:fill="auto"/>
          </w:tcPr>
          <w:p w14:paraId="7BC4C53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14:paraId="46CE2013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6CB15E21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2303F1FC" w14:textId="77777777" w:rsidTr="006062A9">
        <w:tc>
          <w:tcPr>
            <w:tcW w:w="1872" w:type="dxa"/>
            <w:shd w:val="clear" w:color="auto" w:fill="auto"/>
          </w:tcPr>
          <w:p w14:paraId="02B5A997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14:paraId="0E37A7F4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832E18F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431653FE" w14:textId="77777777" w:rsidTr="006062A9">
        <w:tc>
          <w:tcPr>
            <w:tcW w:w="1872" w:type="dxa"/>
            <w:shd w:val="clear" w:color="auto" w:fill="auto"/>
          </w:tcPr>
          <w:p w14:paraId="69670B83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14:paraId="31319EEC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7AA80A6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  <w:tr w:rsidR="00127169" w:rsidRPr="0054084F" w14:paraId="14C0E836" w14:textId="77777777" w:rsidTr="006062A9">
        <w:tc>
          <w:tcPr>
            <w:tcW w:w="1872" w:type="dxa"/>
            <w:shd w:val="clear" w:color="auto" w:fill="auto"/>
          </w:tcPr>
          <w:p w14:paraId="4AA1227F" w14:textId="77777777"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14:paraId="22B53935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D605C48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67233DF1" w14:textId="77777777" w:rsidTr="006062A9">
        <w:tc>
          <w:tcPr>
            <w:tcW w:w="1872" w:type="dxa"/>
            <w:shd w:val="clear" w:color="auto" w:fill="auto"/>
          </w:tcPr>
          <w:p w14:paraId="47991FFB" w14:textId="77777777"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14:paraId="586CBB25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E5467E9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</w:tbl>
    <w:p w14:paraId="4E0C40C2" w14:textId="77777777" w:rsidR="006F5B16" w:rsidRPr="0054084F" w:rsidRDefault="006F5B16" w:rsidP="006F5B16">
      <w:pPr>
        <w:ind w:left="720"/>
        <w:rPr>
          <w:sz w:val="22"/>
          <w:szCs w:val="22"/>
        </w:rPr>
      </w:pPr>
    </w:p>
    <w:p w14:paraId="471D3622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14:paraId="46B28028" w14:textId="77777777" w:rsidR="00630026" w:rsidRPr="0054084F" w:rsidRDefault="00630026" w:rsidP="00630026">
      <w:pPr>
        <w:ind w:left="1440"/>
        <w:rPr>
          <w:sz w:val="22"/>
          <w:szCs w:val="22"/>
        </w:rPr>
      </w:pPr>
    </w:p>
    <w:p w14:paraId="48EB5526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14:paraId="072E6BC0" w14:textId="77777777" w:rsidR="00B46BDF" w:rsidRPr="0054084F" w:rsidRDefault="00B46BDF" w:rsidP="00472F78">
      <w:pPr>
        <w:ind w:left="360"/>
        <w:rPr>
          <w:sz w:val="22"/>
          <w:szCs w:val="22"/>
        </w:rPr>
      </w:pPr>
    </w:p>
    <w:p w14:paraId="1AE8492B" w14:textId="77777777"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D6A7E" w14:textId="77777777" w:rsidR="00944402" w:rsidRDefault="00944402" w:rsidP="00CA6222">
      <w:r>
        <w:separator/>
      </w:r>
    </w:p>
  </w:endnote>
  <w:endnote w:type="continuationSeparator" w:id="0">
    <w:p w14:paraId="01AA9DA5" w14:textId="77777777" w:rsidR="00944402" w:rsidRDefault="00944402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4BFA" w14:textId="77777777" w:rsidR="00944402" w:rsidRDefault="00944402" w:rsidP="00CA6222">
      <w:r>
        <w:separator/>
      </w:r>
    </w:p>
  </w:footnote>
  <w:footnote w:type="continuationSeparator" w:id="0">
    <w:p w14:paraId="4061B281" w14:textId="77777777" w:rsidR="00944402" w:rsidRDefault="00944402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845E6"/>
    <w:rsid w:val="000B2A2E"/>
    <w:rsid w:val="000D3F21"/>
    <w:rsid w:val="000D7A19"/>
    <w:rsid w:val="001046A5"/>
    <w:rsid w:val="00127169"/>
    <w:rsid w:val="00175747"/>
    <w:rsid w:val="00227CCF"/>
    <w:rsid w:val="00333E95"/>
    <w:rsid w:val="00346B7B"/>
    <w:rsid w:val="003B68FB"/>
    <w:rsid w:val="0042123D"/>
    <w:rsid w:val="0043648F"/>
    <w:rsid w:val="004454FC"/>
    <w:rsid w:val="00472F78"/>
    <w:rsid w:val="004C33EC"/>
    <w:rsid w:val="00530E4B"/>
    <w:rsid w:val="0054084F"/>
    <w:rsid w:val="005D01EC"/>
    <w:rsid w:val="005E187B"/>
    <w:rsid w:val="006062A9"/>
    <w:rsid w:val="00612CC3"/>
    <w:rsid w:val="00624B2F"/>
    <w:rsid w:val="00630026"/>
    <w:rsid w:val="006A0340"/>
    <w:rsid w:val="006B4418"/>
    <w:rsid w:val="006F5B16"/>
    <w:rsid w:val="007027D2"/>
    <w:rsid w:val="00706C9C"/>
    <w:rsid w:val="008D18AA"/>
    <w:rsid w:val="008D200A"/>
    <w:rsid w:val="009019AA"/>
    <w:rsid w:val="009362CE"/>
    <w:rsid w:val="00944402"/>
    <w:rsid w:val="00947193"/>
    <w:rsid w:val="00985666"/>
    <w:rsid w:val="00986BE6"/>
    <w:rsid w:val="00997535"/>
    <w:rsid w:val="009C7472"/>
    <w:rsid w:val="009E1108"/>
    <w:rsid w:val="009F37EA"/>
    <w:rsid w:val="00A25199"/>
    <w:rsid w:val="00A3498E"/>
    <w:rsid w:val="00AA4719"/>
    <w:rsid w:val="00AF7C2B"/>
    <w:rsid w:val="00B43FEC"/>
    <w:rsid w:val="00B46BDF"/>
    <w:rsid w:val="00B5142C"/>
    <w:rsid w:val="00B7076D"/>
    <w:rsid w:val="00BA78C8"/>
    <w:rsid w:val="00BB227A"/>
    <w:rsid w:val="00BF0387"/>
    <w:rsid w:val="00C210B6"/>
    <w:rsid w:val="00C544C7"/>
    <w:rsid w:val="00C93106"/>
    <w:rsid w:val="00C94301"/>
    <w:rsid w:val="00CA6222"/>
    <w:rsid w:val="00D272D1"/>
    <w:rsid w:val="00D567E2"/>
    <w:rsid w:val="00DC6E3F"/>
    <w:rsid w:val="00DC7195"/>
    <w:rsid w:val="00DD4026"/>
    <w:rsid w:val="00E0293D"/>
    <w:rsid w:val="00E02E93"/>
    <w:rsid w:val="00E675F9"/>
    <w:rsid w:val="00E77FC2"/>
    <w:rsid w:val="00E829DA"/>
    <w:rsid w:val="00EB6540"/>
    <w:rsid w:val="00EF3AF7"/>
    <w:rsid w:val="00F2252B"/>
    <w:rsid w:val="00F8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6B2F3FF"/>
  <w15:chartTrackingRefBased/>
  <w15:docId w15:val="{AEE9AB93-8C9D-4D42-810C-DE2EA2C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25708A01.dotm</Template>
  <TotalTime>105</TotalTime>
  <Pages>3</Pages>
  <Words>394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3</cp:revision>
  <cp:lastPrinted>2000-01-05T16:22:00Z</cp:lastPrinted>
  <dcterms:created xsi:type="dcterms:W3CDTF">2019-09-11T01:34:00Z</dcterms:created>
  <dcterms:modified xsi:type="dcterms:W3CDTF">2019-09-11T03:20:00Z</dcterms:modified>
</cp:coreProperties>
</file>