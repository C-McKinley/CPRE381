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84F" w:rsidRDefault="00D272D1" w:rsidP="00EB6540">
      <w:pPr>
        <w:pStyle w:val="Heading1"/>
        <w:jc w:val="center"/>
        <w:rPr>
          <w:sz w:val="32"/>
          <w:szCs w:val="18"/>
        </w:rPr>
      </w:pPr>
      <w:proofErr w:type="spellStart"/>
      <w:r w:rsidRPr="005D01EC">
        <w:rPr>
          <w:sz w:val="32"/>
          <w:szCs w:val="18"/>
        </w:rPr>
        <w:t>CprE</w:t>
      </w:r>
      <w:proofErr w:type="spellEnd"/>
      <w:r w:rsidRPr="005D01EC">
        <w:rPr>
          <w:sz w:val="32"/>
          <w:szCs w:val="18"/>
        </w:rPr>
        <w:t xml:space="preserve"> </w:t>
      </w:r>
      <w:r w:rsidR="000845E6" w:rsidRPr="005D01EC">
        <w:rPr>
          <w:sz w:val="32"/>
          <w:szCs w:val="18"/>
        </w:rPr>
        <w:t>381</w:t>
      </w:r>
      <w:r w:rsidR="0054084F">
        <w:rPr>
          <w:sz w:val="32"/>
          <w:szCs w:val="18"/>
        </w:rPr>
        <w:t xml:space="preserve"> – </w:t>
      </w:r>
      <w:r w:rsidR="00E77FC2" w:rsidRPr="005D01EC">
        <w:rPr>
          <w:sz w:val="32"/>
          <w:szCs w:val="18"/>
        </w:rPr>
        <w:t xml:space="preserve">Computer Organization and </w:t>
      </w:r>
    </w:p>
    <w:p w:rsidR="00EB6540" w:rsidRPr="005D01EC" w:rsidRDefault="00E77FC2" w:rsidP="00EB6540">
      <w:pPr>
        <w:pStyle w:val="Heading1"/>
        <w:jc w:val="center"/>
        <w:rPr>
          <w:sz w:val="32"/>
          <w:szCs w:val="18"/>
          <w:lang w:eastAsia="ko-KR"/>
        </w:rPr>
      </w:pPr>
      <w:r w:rsidRPr="005D01EC">
        <w:rPr>
          <w:sz w:val="32"/>
          <w:szCs w:val="18"/>
        </w:rPr>
        <w:t>Assembly-Level Programming</w:t>
      </w:r>
    </w:p>
    <w:p w:rsidR="0043648F" w:rsidRPr="0043648F" w:rsidRDefault="0043648F" w:rsidP="0043648F"/>
    <w:p w:rsidR="000845E6" w:rsidRPr="005D01EC" w:rsidRDefault="00D272D1" w:rsidP="00E77FC2">
      <w:pPr>
        <w:pStyle w:val="Heading1"/>
        <w:jc w:val="center"/>
        <w:rPr>
          <w:sz w:val="28"/>
          <w:szCs w:val="16"/>
          <w:lang w:eastAsia="ko-KR"/>
        </w:rPr>
      </w:pPr>
      <w:r w:rsidRPr="005D01EC">
        <w:rPr>
          <w:sz w:val="28"/>
          <w:szCs w:val="16"/>
        </w:rPr>
        <w:t>Lab</w:t>
      </w:r>
      <w:r w:rsidR="00B43FEC" w:rsidRPr="005D01EC">
        <w:rPr>
          <w:sz w:val="28"/>
          <w:szCs w:val="16"/>
        </w:rPr>
        <w:t>-0</w:t>
      </w:r>
      <w:r w:rsidR="00EC059F">
        <w:rPr>
          <w:sz w:val="28"/>
          <w:szCs w:val="16"/>
        </w:rPr>
        <w:t>4</w:t>
      </w:r>
      <w:r w:rsidR="00AA4719" w:rsidRPr="005D01EC">
        <w:rPr>
          <w:rFonts w:hint="eastAsia"/>
          <w:sz w:val="28"/>
          <w:szCs w:val="16"/>
          <w:lang w:eastAsia="ko-KR"/>
        </w:rPr>
        <w:t xml:space="preserve"> </w:t>
      </w:r>
      <w:r w:rsidR="00AA4719" w:rsidRPr="005D01EC">
        <w:rPr>
          <w:sz w:val="28"/>
          <w:szCs w:val="16"/>
        </w:rPr>
        <w:t>Report</w:t>
      </w:r>
    </w:p>
    <w:p w:rsidR="009019AA" w:rsidRDefault="009019AA" w:rsidP="009019AA"/>
    <w:p w:rsidR="009019AA" w:rsidRPr="0054084F" w:rsidRDefault="00127169" w:rsidP="009019AA">
      <w:pPr>
        <w:rPr>
          <w:sz w:val="22"/>
          <w:szCs w:val="22"/>
        </w:rPr>
      </w:pPr>
      <w:r w:rsidRPr="0054084F">
        <w:rPr>
          <w:sz w:val="22"/>
          <w:szCs w:val="22"/>
        </w:rPr>
        <w:t>Student Name</w:t>
      </w:r>
      <w:r w:rsidR="009019AA" w:rsidRPr="0054084F">
        <w:rPr>
          <w:sz w:val="22"/>
          <w:szCs w:val="22"/>
        </w:rPr>
        <w:tab/>
      </w:r>
      <w:r w:rsidR="009019AA" w:rsidRPr="0054084F">
        <w:rPr>
          <w:sz w:val="22"/>
          <w:szCs w:val="22"/>
        </w:rPr>
        <w:tab/>
      </w:r>
      <w:r w:rsidR="00BF6232">
        <w:rPr>
          <w:sz w:val="22"/>
          <w:szCs w:val="22"/>
        </w:rPr>
        <w:t>Colby McKinley</w:t>
      </w:r>
    </w:p>
    <w:p w:rsidR="009019AA" w:rsidRPr="0054084F" w:rsidRDefault="009019AA" w:rsidP="009019AA">
      <w:pPr>
        <w:ind w:firstLine="720"/>
        <w:rPr>
          <w:sz w:val="22"/>
          <w:szCs w:val="22"/>
        </w:rPr>
      </w:pPr>
    </w:p>
    <w:p w:rsidR="009019AA" w:rsidRPr="00BF6232" w:rsidRDefault="009019AA" w:rsidP="009019AA">
      <w:pPr>
        <w:pStyle w:val="Heading2"/>
        <w:rPr>
          <w:sz w:val="22"/>
          <w:szCs w:val="22"/>
          <w:lang w:val="en-US"/>
        </w:rPr>
      </w:pPr>
      <w:r w:rsidRPr="0054084F">
        <w:rPr>
          <w:sz w:val="22"/>
          <w:szCs w:val="22"/>
        </w:rPr>
        <w:t>Section</w:t>
      </w:r>
      <w:r w:rsidRPr="0054084F">
        <w:rPr>
          <w:sz w:val="22"/>
          <w:szCs w:val="22"/>
        </w:rPr>
        <w:tab/>
        <w:t>/</w:t>
      </w:r>
      <w:r w:rsidR="0054084F">
        <w:rPr>
          <w:sz w:val="22"/>
          <w:szCs w:val="22"/>
          <w:lang w:val="en-US"/>
        </w:rPr>
        <w:t xml:space="preserve"> </w:t>
      </w:r>
      <w:r w:rsidRPr="0054084F">
        <w:rPr>
          <w:sz w:val="22"/>
          <w:szCs w:val="22"/>
        </w:rPr>
        <w:t>Lab Time</w:t>
      </w:r>
      <w:r w:rsidRPr="0054084F">
        <w:rPr>
          <w:sz w:val="22"/>
          <w:szCs w:val="22"/>
        </w:rPr>
        <w:tab/>
      </w:r>
      <w:r w:rsidR="00BF6232">
        <w:rPr>
          <w:sz w:val="22"/>
          <w:szCs w:val="22"/>
          <w:lang w:val="en-US"/>
        </w:rPr>
        <w:t>Section / Wednesday 6:10p – 8:00p</w:t>
      </w:r>
    </w:p>
    <w:p w:rsidR="009019AA" w:rsidRPr="0054084F" w:rsidRDefault="009019AA" w:rsidP="009019AA">
      <w:pPr>
        <w:rPr>
          <w:sz w:val="22"/>
          <w:szCs w:val="22"/>
        </w:rPr>
      </w:pPr>
    </w:p>
    <w:p w:rsidR="009019AA" w:rsidRPr="0054084F" w:rsidRDefault="009019AA" w:rsidP="009019AA">
      <w:pPr>
        <w:rPr>
          <w:sz w:val="22"/>
          <w:szCs w:val="22"/>
        </w:rPr>
      </w:pPr>
    </w:p>
    <w:p w:rsidR="009019AA" w:rsidRPr="0054084F" w:rsidRDefault="00947193" w:rsidP="009019AA">
      <w:pPr>
        <w:rPr>
          <w:i/>
          <w:sz w:val="22"/>
          <w:szCs w:val="22"/>
        </w:rPr>
      </w:pPr>
      <w:r w:rsidRPr="0054084F">
        <w:rPr>
          <w:b/>
          <w:i/>
          <w:sz w:val="22"/>
          <w:szCs w:val="22"/>
        </w:rPr>
        <w:t>Submit a</w:t>
      </w:r>
      <w:r w:rsidR="000D3F21" w:rsidRPr="0054084F">
        <w:rPr>
          <w:b/>
          <w:i/>
          <w:sz w:val="22"/>
          <w:szCs w:val="22"/>
        </w:rPr>
        <w:t xml:space="preserve"> typeset</w:t>
      </w:r>
      <w:r w:rsidRPr="0054084F">
        <w:rPr>
          <w:b/>
          <w:i/>
          <w:sz w:val="22"/>
          <w:szCs w:val="22"/>
        </w:rPr>
        <w:t xml:space="preserve"> pdf version of this on Canvas by the due</w:t>
      </w:r>
      <w:r w:rsidR="00F64E47">
        <w:rPr>
          <w:b/>
          <w:i/>
          <w:sz w:val="22"/>
          <w:szCs w:val="22"/>
        </w:rPr>
        <w:t xml:space="preserve"> date</w:t>
      </w:r>
      <w:r w:rsidRPr="0054084F">
        <w:rPr>
          <w:b/>
          <w:i/>
          <w:sz w:val="22"/>
          <w:szCs w:val="22"/>
        </w:rPr>
        <w:t xml:space="preserve">. </w:t>
      </w:r>
      <w:r w:rsidR="009019AA" w:rsidRPr="0054084F">
        <w:rPr>
          <w:b/>
          <w:i/>
          <w:sz w:val="22"/>
          <w:szCs w:val="22"/>
        </w:rPr>
        <w:t xml:space="preserve">Refer to the highlighted language in the </w:t>
      </w:r>
      <w:r w:rsidR="005D01EC" w:rsidRPr="0054084F">
        <w:rPr>
          <w:b/>
          <w:i/>
          <w:sz w:val="22"/>
          <w:szCs w:val="22"/>
        </w:rPr>
        <w:t>Lab-0</w:t>
      </w:r>
      <w:r w:rsidR="00EC059F">
        <w:rPr>
          <w:b/>
          <w:i/>
          <w:sz w:val="22"/>
          <w:szCs w:val="22"/>
        </w:rPr>
        <w:t>4</w:t>
      </w:r>
      <w:r w:rsidR="009019AA" w:rsidRPr="0054084F">
        <w:rPr>
          <w:b/>
          <w:i/>
          <w:sz w:val="22"/>
          <w:szCs w:val="22"/>
        </w:rPr>
        <w:t xml:space="preserve"> instruction</w:t>
      </w:r>
      <w:r w:rsidR="0054084F">
        <w:rPr>
          <w:b/>
          <w:i/>
          <w:sz w:val="22"/>
          <w:szCs w:val="22"/>
        </w:rPr>
        <w:t>s</w:t>
      </w:r>
      <w:r w:rsidR="009019AA" w:rsidRPr="0054084F">
        <w:rPr>
          <w:b/>
          <w:i/>
          <w:sz w:val="22"/>
          <w:szCs w:val="22"/>
        </w:rPr>
        <w:t xml:space="preserve"> for the con</w:t>
      </w:r>
      <w:r w:rsidR="00B46BDF" w:rsidRPr="0054084F">
        <w:rPr>
          <w:b/>
          <w:i/>
          <w:sz w:val="22"/>
          <w:szCs w:val="22"/>
        </w:rPr>
        <w:t>text of the following questions</w:t>
      </w:r>
      <w:r w:rsidR="00B46BDF" w:rsidRPr="0054084F">
        <w:rPr>
          <w:i/>
          <w:sz w:val="22"/>
          <w:szCs w:val="22"/>
        </w:rPr>
        <w:t xml:space="preserve">. </w:t>
      </w:r>
    </w:p>
    <w:p w:rsidR="00E02E93" w:rsidRPr="0054084F" w:rsidRDefault="00E02E93" w:rsidP="009019AA">
      <w:pPr>
        <w:rPr>
          <w:b/>
          <w:sz w:val="22"/>
          <w:szCs w:val="22"/>
        </w:rPr>
      </w:pPr>
    </w:p>
    <w:p w:rsidR="00B04231" w:rsidRDefault="00F8089A" w:rsidP="00B04231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</w:t>
      </w:r>
      <w:r>
        <w:rPr>
          <w:sz w:val="22"/>
          <w:szCs w:val="22"/>
        </w:rPr>
        <w:t>relab</w:t>
      </w:r>
      <w:r w:rsidRPr="00F8089A">
        <w:rPr>
          <w:sz w:val="22"/>
          <w:szCs w:val="22"/>
        </w:rPr>
        <w:t xml:space="preserve">] </w:t>
      </w:r>
      <w:r w:rsidR="00B04231" w:rsidRPr="00B04231">
        <w:rPr>
          <w:bCs/>
          <w:sz w:val="22"/>
          <w:szCs w:val="22"/>
        </w:rPr>
        <w:t>Based on the waveforms, provide a description in your own words of how this component operates. This can be in the form of a textual description, flow chart, or state machine</w:t>
      </w:r>
    </w:p>
    <w:p w:rsidR="00B04231" w:rsidRDefault="00BF6232" w:rsidP="00B04231">
      <w:pPr>
        <w:ind w:left="360"/>
        <w:rPr>
          <w:sz w:val="22"/>
          <w:szCs w:val="22"/>
        </w:rPr>
      </w:pPr>
      <w:r>
        <w:rPr>
          <w:sz w:val="22"/>
          <w:szCs w:val="22"/>
        </w:rPr>
        <w:t>See /prelab</w:t>
      </w:r>
    </w:p>
    <w:p w:rsidR="00B04231" w:rsidRDefault="00B04231" w:rsidP="00B04231">
      <w:pPr>
        <w:numPr>
          <w:ilvl w:val="0"/>
          <w:numId w:val="2"/>
        </w:numPr>
        <w:ind w:left="360"/>
        <w:rPr>
          <w:sz w:val="22"/>
          <w:szCs w:val="22"/>
        </w:rPr>
      </w:pPr>
      <w:r w:rsidRPr="00B04231">
        <w:rPr>
          <w:sz w:val="22"/>
          <w:szCs w:val="22"/>
        </w:rPr>
        <w:t xml:space="preserve">[Part </w:t>
      </w:r>
      <w:r w:rsidR="00B06C91">
        <w:rPr>
          <w:sz w:val="22"/>
          <w:szCs w:val="22"/>
        </w:rPr>
        <w:t>1</w:t>
      </w:r>
      <w:r w:rsidRPr="00B04231">
        <w:rPr>
          <w:sz w:val="22"/>
          <w:szCs w:val="22"/>
        </w:rPr>
        <w:t xml:space="preserve"> (a)] What are the MIPS instructions that require some value to be sign extended? What are the MIPS instructions that require some value to be zero extended?</w:t>
      </w:r>
    </w:p>
    <w:p w:rsidR="00466C45" w:rsidRDefault="00466C45" w:rsidP="00BF623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Signed Extended: </w:t>
      </w:r>
      <w:proofErr w:type="spellStart"/>
      <w:r>
        <w:rPr>
          <w:sz w:val="22"/>
          <w:szCs w:val="22"/>
        </w:rPr>
        <w:t>Subi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Subiu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lw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sw</w:t>
      </w:r>
      <w:proofErr w:type="spellEnd"/>
    </w:p>
    <w:p w:rsidR="00BF6232" w:rsidRDefault="00466C45" w:rsidP="00BF623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Zero Extended:  </w:t>
      </w:r>
      <w:proofErr w:type="spellStart"/>
      <w:r w:rsidR="00BF6232">
        <w:rPr>
          <w:sz w:val="22"/>
          <w:szCs w:val="22"/>
        </w:rPr>
        <w:t>Addi</w:t>
      </w:r>
      <w:proofErr w:type="spellEnd"/>
      <w:r w:rsidR="00BF6232">
        <w:rPr>
          <w:sz w:val="22"/>
          <w:szCs w:val="22"/>
        </w:rPr>
        <w:t xml:space="preserve">, </w:t>
      </w:r>
      <w:proofErr w:type="spellStart"/>
      <w:r w:rsidR="00BF6232">
        <w:rPr>
          <w:sz w:val="22"/>
          <w:szCs w:val="22"/>
        </w:rPr>
        <w:t>Addiu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lw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sw</w:t>
      </w:r>
      <w:proofErr w:type="spellEnd"/>
    </w:p>
    <w:p w:rsidR="00B04231" w:rsidRPr="00BF6232" w:rsidRDefault="00BF6232" w:rsidP="00BF6232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B04231" w:rsidRDefault="00B04231" w:rsidP="00B04231">
      <w:pPr>
        <w:numPr>
          <w:ilvl w:val="0"/>
          <w:numId w:val="2"/>
        </w:numPr>
        <w:ind w:left="360"/>
        <w:rPr>
          <w:sz w:val="22"/>
          <w:szCs w:val="22"/>
        </w:rPr>
      </w:pPr>
      <w:r w:rsidRPr="00B04231">
        <w:rPr>
          <w:sz w:val="22"/>
          <w:szCs w:val="22"/>
        </w:rPr>
        <w:t xml:space="preserve">[Part </w:t>
      </w:r>
      <w:r w:rsidR="00B06C91">
        <w:rPr>
          <w:sz w:val="22"/>
          <w:szCs w:val="22"/>
        </w:rPr>
        <w:t>1</w:t>
      </w:r>
      <w:r w:rsidRPr="00B04231">
        <w:rPr>
          <w:sz w:val="22"/>
          <w:szCs w:val="22"/>
        </w:rPr>
        <w:t xml:space="preserve"> (b)] what are the different 16-bit to 32-bit “extender” components that would be required by a MIPS processor implementation?</w:t>
      </w:r>
    </w:p>
    <w:p w:rsidR="00BF6232" w:rsidRDefault="00BF6232" w:rsidP="00BF623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There are two extenders, a zero extender and </w:t>
      </w:r>
      <w:r w:rsidR="00466C45">
        <w:rPr>
          <w:sz w:val="22"/>
          <w:szCs w:val="22"/>
        </w:rPr>
        <w:t>sign extender are both used as a second option for the adder/subtractor unit.</w:t>
      </w:r>
    </w:p>
    <w:p w:rsidR="00401121" w:rsidRDefault="00401121" w:rsidP="00401121">
      <w:pPr>
        <w:pStyle w:val="ListParagraph"/>
        <w:rPr>
          <w:sz w:val="22"/>
          <w:szCs w:val="22"/>
        </w:rPr>
      </w:pPr>
    </w:p>
    <w:p w:rsidR="00401121" w:rsidRDefault="00401121" w:rsidP="00B04231">
      <w:pPr>
        <w:numPr>
          <w:ilvl w:val="0"/>
          <w:numId w:val="2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[Part 1 (d)] Waveform. </w:t>
      </w:r>
    </w:p>
    <w:p w:rsidR="00466C45" w:rsidRDefault="00466C45" w:rsidP="00466C45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486400" cy="354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tender_tes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31" w:rsidRDefault="00B04231" w:rsidP="00B04231">
      <w:pPr>
        <w:pStyle w:val="ListParagraph"/>
        <w:rPr>
          <w:sz w:val="22"/>
          <w:szCs w:val="22"/>
        </w:rPr>
      </w:pPr>
    </w:p>
    <w:p w:rsidR="00B06C91" w:rsidRDefault="00B06C91" w:rsidP="00B06C91">
      <w:pPr>
        <w:numPr>
          <w:ilvl w:val="0"/>
          <w:numId w:val="2"/>
        </w:numPr>
        <w:ind w:left="360"/>
        <w:rPr>
          <w:sz w:val="22"/>
          <w:szCs w:val="22"/>
        </w:rPr>
      </w:pPr>
      <w:r w:rsidRPr="00B04231">
        <w:rPr>
          <w:sz w:val="22"/>
          <w:szCs w:val="22"/>
        </w:rPr>
        <w:t>[Part 2 (</w:t>
      </w:r>
      <w:r>
        <w:rPr>
          <w:sz w:val="22"/>
          <w:szCs w:val="22"/>
        </w:rPr>
        <w:t>b</w:t>
      </w:r>
      <w:r w:rsidRPr="00B04231">
        <w:rPr>
          <w:sz w:val="22"/>
          <w:szCs w:val="22"/>
        </w:rPr>
        <w:t xml:space="preserve">)] </w:t>
      </w:r>
      <w:r>
        <w:rPr>
          <w:sz w:val="22"/>
          <w:szCs w:val="22"/>
        </w:rPr>
        <w:t>P</w:t>
      </w:r>
      <w:r w:rsidRPr="00B06C91">
        <w:rPr>
          <w:sz w:val="22"/>
          <w:szCs w:val="22"/>
        </w:rPr>
        <w:t>rovide a 2-3 sentence description of each of the individual ports (both generic and regular).</w:t>
      </w:r>
      <w:r w:rsidRPr="00B04231">
        <w:rPr>
          <w:sz w:val="22"/>
          <w:szCs w:val="22"/>
        </w:rPr>
        <w:t xml:space="preserve"> </w:t>
      </w:r>
    </w:p>
    <w:p w:rsidR="005E27E9" w:rsidRDefault="00466C45" w:rsidP="005E27E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DATA_WIDTH generic specifics the width of each register inside the memory block.  </w:t>
      </w:r>
      <w:r w:rsidR="005E27E9">
        <w:rPr>
          <w:sz w:val="22"/>
          <w:szCs w:val="22"/>
        </w:rPr>
        <w:t xml:space="preserve">Given that the </w:t>
      </w:r>
      <w:proofErr w:type="spellStart"/>
      <w:r w:rsidR="005E27E9">
        <w:rPr>
          <w:sz w:val="22"/>
          <w:szCs w:val="22"/>
        </w:rPr>
        <w:t>mem.vhd</w:t>
      </w:r>
      <w:proofErr w:type="spellEnd"/>
      <w:r w:rsidR="005E27E9">
        <w:rPr>
          <w:sz w:val="22"/>
          <w:szCs w:val="22"/>
        </w:rPr>
        <w:t xml:space="preserve"> defaults to 10, we know that the max value which can be written to a register is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32</m:t>
            </m:r>
          </m:sup>
        </m:sSup>
        <m:r>
          <w:rPr>
            <w:rFonts w:ascii="Cambria Math" w:hAnsi="Cambria Math"/>
            <w:sz w:val="22"/>
            <w:szCs w:val="22"/>
          </w:rPr>
          <m:t>-1</m:t>
        </m:r>
      </m:oMath>
      <w:r w:rsidR="005E27E9">
        <w:rPr>
          <w:sz w:val="22"/>
          <w:szCs w:val="22"/>
        </w:rPr>
        <w:t>.</w:t>
      </w:r>
    </w:p>
    <w:p w:rsidR="005E27E9" w:rsidRDefault="005E27E9" w:rsidP="00466C45">
      <w:pPr>
        <w:ind w:left="720"/>
        <w:rPr>
          <w:sz w:val="22"/>
          <w:szCs w:val="22"/>
        </w:rPr>
      </w:pPr>
    </w:p>
    <w:p w:rsidR="005E27E9" w:rsidRDefault="005E27E9" w:rsidP="00466C45">
      <w:pPr>
        <w:ind w:left="720"/>
        <w:rPr>
          <w:sz w:val="22"/>
          <w:szCs w:val="22"/>
        </w:rPr>
      </w:pPr>
    </w:p>
    <w:p w:rsidR="005E27E9" w:rsidRDefault="00466C45" w:rsidP="005E27E9">
      <w:pPr>
        <w:ind w:left="720"/>
        <w:rPr>
          <w:sz w:val="22"/>
          <w:szCs w:val="22"/>
        </w:rPr>
      </w:pPr>
      <w:r>
        <w:rPr>
          <w:sz w:val="22"/>
          <w:szCs w:val="22"/>
        </w:rPr>
        <w:t>The ADDR_WIDTH generic specifies the amount off registers inside the block.</w:t>
      </w:r>
      <w:r w:rsidR="005E27E9">
        <w:rPr>
          <w:sz w:val="22"/>
          <w:szCs w:val="22"/>
        </w:rPr>
        <w:t xml:space="preserve"> Given that the </w:t>
      </w:r>
      <w:proofErr w:type="spellStart"/>
      <w:r w:rsidR="005E27E9">
        <w:rPr>
          <w:sz w:val="22"/>
          <w:szCs w:val="22"/>
        </w:rPr>
        <w:t>mem.vhd</w:t>
      </w:r>
      <w:proofErr w:type="spellEnd"/>
      <w:r w:rsidR="005E27E9">
        <w:rPr>
          <w:sz w:val="22"/>
          <w:szCs w:val="22"/>
        </w:rPr>
        <w:t xml:space="preserve"> defaults to 10, we know that there are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10</m:t>
            </m:r>
          </m:sup>
        </m:sSup>
        <m:r>
          <w:rPr>
            <w:rFonts w:ascii="Cambria Math" w:hAnsi="Cambria Math"/>
            <w:sz w:val="22"/>
            <w:szCs w:val="22"/>
          </w:rPr>
          <m:t>-1</m:t>
        </m:r>
      </m:oMath>
      <w:r w:rsidR="005E27E9">
        <w:rPr>
          <w:sz w:val="22"/>
          <w:szCs w:val="22"/>
        </w:rPr>
        <w:t xml:space="preserve"> registers available to write to.</w:t>
      </w:r>
    </w:p>
    <w:p w:rsidR="00466C45" w:rsidRDefault="00466C45" w:rsidP="00466C45">
      <w:pPr>
        <w:ind w:left="720"/>
        <w:rPr>
          <w:sz w:val="22"/>
          <w:szCs w:val="22"/>
        </w:rPr>
      </w:pPr>
    </w:p>
    <w:p w:rsidR="00B06C91" w:rsidRDefault="00466C45" w:rsidP="00B0423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The clock port is the clock which dictates if a memory address can be overridden.</w:t>
      </w:r>
      <w:r w:rsidR="005E27E9">
        <w:rPr>
          <w:sz w:val="22"/>
          <w:szCs w:val="22"/>
        </w:rPr>
        <w:t xml:space="preserve">  The implementation of </w:t>
      </w:r>
      <w:proofErr w:type="spellStart"/>
      <w:r w:rsidR="005E27E9">
        <w:rPr>
          <w:sz w:val="22"/>
          <w:szCs w:val="22"/>
        </w:rPr>
        <w:t>mem.vhd</w:t>
      </w:r>
      <w:proofErr w:type="spellEnd"/>
      <w:r w:rsidR="005E27E9">
        <w:rPr>
          <w:sz w:val="22"/>
          <w:szCs w:val="22"/>
        </w:rPr>
        <w:t xml:space="preserve"> dictates that we can write only on a rising clock edge.</w:t>
      </w:r>
    </w:p>
    <w:p w:rsidR="005E27E9" w:rsidRDefault="005E27E9" w:rsidP="00B04231">
      <w:pPr>
        <w:pStyle w:val="ListParagraph"/>
        <w:rPr>
          <w:sz w:val="22"/>
          <w:szCs w:val="22"/>
        </w:rPr>
      </w:pPr>
    </w:p>
    <w:p w:rsidR="00466C45" w:rsidRDefault="00466C45" w:rsidP="00B0423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addr</w:t>
      </w:r>
      <w:proofErr w:type="spellEnd"/>
      <w:r>
        <w:rPr>
          <w:sz w:val="22"/>
          <w:szCs w:val="22"/>
        </w:rPr>
        <w:t xml:space="preserve"> port is the address to read or write in memory</w:t>
      </w:r>
      <w:r w:rsidR="005E27E9">
        <w:rPr>
          <w:sz w:val="22"/>
          <w:szCs w:val="22"/>
        </w:rPr>
        <w:t>.  This port width is the size of the generic ADDR_WITDH.</w:t>
      </w:r>
    </w:p>
    <w:p w:rsidR="005E27E9" w:rsidRDefault="005E27E9" w:rsidP="00B04231">
      <w:pPr>
        <w:pStyle w:val="ListParagraph"/>
        <w:rPr>
          <w:sz w:val="22"/>
          <w:szCs w:val="22"/>
        </w:rPr>
      </w:pPr>
    </w:p>
    <w:p w:rsidR="00466C45" w:rsidRDefault="00466C45" w:rsidP="00B0423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The data port is the data value that could be written to a memory </w:t>
      </w:r>
      <w:proofErr w:type="spellStart"/>
      <w:r>
        <w:rPr>
          <w:sz w:val="22"/>
          <w:szCs w:val="22"/>
        </w:rPr>
        <w:t>addr</w:t>
      </w:r>
      <w:proofErr w:type="spellEnd"/>
      <w:r w:rsidR="005E27E9">
        <w:rPr>
          <w:sz w:val="22"/>
          <w:szCs w:val="22"/>
        </w:rPr>
        <w:t>. This port width is the size of the generic DATA_WITDH.</w:t>
      </w:r>
    </w:p>
    <w:p w:rsidR="005E27E9" w:rsidRDefault="005E27E9" w:rsidP="00B04231">
      <w:pPr>
        <w:pStyle w:val="ListParagraph"/>
        <w:rPr>
          <w:sz w:val="22"/>
          <w:szCs w:val="22"/>
        </w:rPr>
      </w:pPr>
    </w:p>
    <w:p w:rsidR="00466C45" w:rsidRDefault="00466C45" w:rsidP="00B0423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The we port is the write enable for the memory block</w:t>
      </w:r>
      <w:r w:rsidR="005E27E9">
        <w:rPr>
          <w:sz w:val="22"/>
          <w:szCs w:val="22"/>
        </w:rPr>
        <w:t xml:space="preserve">.  This is the control bit for if a value at the given </w:t>
      </w:r>
      <w:proofErr w:type="spellStart"/>
      <w:r w:rsidR="005E27E9">
        <w:rPr>
          <w:sz w:val="22"/>
          <w:szCs w:val="22"/>
        </w:rPr>
        <w:t>addr</w:t>
      </w:r>
      <w:proofErr w:type="spellEnd"/>
      <w:r w:rsidR="005E27E9">
        <w:rPr>
          <w:sz w:val="22"/>
          <w:szCs w:val="22"/>
        </w:rPr>
        <w:t xml:space="preserve"> will be overridden.</w:t>
      </w:r>
    </w:p>
    <w:p w:rsidR="005E27E9" w:rsidRDefault="005E27E9" w:rsidP="00B04231">
      <w:pPr>
        <w:pStyle w:val="ListParagraph"/>
        <w:rPr>
          <w:sz w:val="22"/>
          <w:szCs w:val="22"/>
        </w:rPr>
      </w:pPr>
    </w:p>
    <w:p w:rsidR="00466C45" w:rsidRDefault="00466C45" w:rsidP="00B0423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The q port is the memory value read from the given address inside the memory block</w:t>
      </w:r>
      <w:r w:rsidR="005E27E9">
        <w:rPr>
          <w:sz w:val="22"/>
          <w:szCs w:val="22"/>
        </w:rPr>
        <w:t>.  This signal is not dependent on the clock signal.</w:t>
      </w:r>
    </w:p>
    <w:p w:rsidR="005E27E9" w:rsidRDefault="005E27E9" w:rsidP="00B04231">
      <w:pPr>
        <w:pStyle w:val="ListParagraph"/>
        <w:rPr>
          <w:sz w:val="22"/>
          <w:szCs w:val="22"/>
        </w:rPr>
      </w:pPr>
    </w:p>
    <w:p w:rsidR="00B06C91" w:rsidRDefault="00B04231" w:rsidP="00B06C91">
      <w:pPr>
        <w:numPr>
          <w:ilvl w:val="0"/>
          <w:numId w:val="2"/>
        </w:numPr>
        <w:ind w:left="360"/>
        <w:rPr>
          <w:sz w:val="22"/>
          <w:szCs w:val="22"/>
        </w:rPr>
      </w:pPr>
      <w:r w:rsidRPr="00B04231">
        <w:rPr>
          <w:sz w:val="22"/>
          <w:szCs w:val="22"/>
        </w:rPr>
        <w:t>[Part 2 (</w:t>
      </w:r>
      <w:r w:rsidR="00B06C91">
        <w:rPr>
          <w:sz w:val="22"/>
          <w:szCs w:val="22"/>
        </w:rPr>
        <w:t>c</w:t>
      </w:r>
      <w:r w:rsidRPr="00B04231">
        <w:rPr>
          <w:sz w:val="22"/>
          <w:szCs w:val="22"/>
        </w:rPr>
        <w:t xml:space="preserve">)] Waveform. </w:t>
      </w:r>
    </w:p>
    <w:p w:rsidR="00466C45" w:rsidRDefault="00466C45" w:rsidP="00466C45">
      <w:pPr>
        <w:pStyle w:val="ListParagraph"/>
        <w:rPr>
          <w:sz w:val="22"/>
          <w:szCs w:val="22"/>
        </w:rPr>
      </w:pPr>
    </w:p>
    <w:p w:rsidR="00466C45" w:rsidRDefault="00466C45" w:rsidP="00466C45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486400" cy="1627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mem_tes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91" w:rsidRDefault="00B06C91" w:rsidP="00B06C91">
      <w:pPr>
        <w:pStyle w:val="ListParagraph"/>
        <w:rPr>
          <w:sz w:val="22"/>
          <w:szCs w:val="22"/>
        </w:rPr>
      </w:pPr>
    </w:p>
    <w:p w:rsidR="00B06C91" w:rsidRPr="00B06C91" w:rsidRDefault="00B06C91" w:rsidP="00B06C91">
      <w:pPr>
        <w:numPr>
          <w:ilvl w:val="0"/>
          <w:numId w:val="2"/>
        </w:numPr>
        <w:ind w:left="360"/>
        <w:rPr>
          <w:sz w:val="22"/>
          <w:szCs w:val="22"/>
        </w:rPr>
      </w:pPr>
      <w:r w:rsidRPr="00B06C91">
        <w:rPr>
          <w:sz w:val="22"/>
          <w:szCs w:val="22"/>
        </w:rPr>
        <w:t xml:space="preserve">[Part 2 (d)] </w:t>
      </w:r>
      <w:r>
        <w:rPr>
          <w:sz w:val="22"/>
          <w:szCs w:val="22"/>
        </w:rPr>
        <w:t>B</w:t>
      </w:r>
      <w:r w:rsidRPr="00B06C91">
        <w:rPr>
          <w:sz w:val="22"/>
          <w:szCs w:val="22"/>
        </w:rPr>
        <w:t xml:space="preserve">riefly describe how the waveforms for this </w:t>
      </w:r>
      <w:proofErr w:type="spellStart"/>
      <w:r w:rsidRPr="00B06C91">
        <w:rPr>
          <w:sz w:val="22"/>
          <w:szCs w:val="22"/>
        </w:rPr>
        <w:t>mem.vhd</w:t>
      </w:r>
      <w:proofErr w:type="spellEnd"/>
      <w:r w:rsidRPr="00B06C91">
        <w:rPr>
          <w:sz w:val="22"/>
          <w:szCs w:val="22"/>
        </w:rPr>
        <w:t xml:space="preserve"> module differ from those that you analyzed as part of the pre-lab. </w:t>
      </w:r>
    </w:p>
    <w:p w:rsidR="00B04231" w:rsidRDefault="003E08EB" w:rsidP="00B0423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One difference is that q is undriven </w:t>
      </w:r>
      <w:r w:rsidR="001B3C72">
        <w:rPr>
          <w:sz w:val="22"/>
          <w:szCs w:val="22"/>
        </w:rPr>
        <w:t xml:space="preserve">for half the clock cycles.  </w:t>
      </w:r>
      <w:r w:rsidR="009C6775">
        <w:rPr>
          <w:sz w:val="22"/>
          <w:szCs w:val="22"/>
        </w:rPr>
        <w:t xml:space="preserve">In this we do not observe the </w:t>
      </w:r>
      <w:proofErr w:type="spellStart"/>
      <w:r w:rsidR="009C6775">
        <w:rPr>
          <w:sz w:val="22"/>
          <w:szCs w:val="22"/>
        </w:rPr>
        <w:t>byteena</w:t>
      </w:r>
      <w:proofErr w:type="spellEnd"/>
      <w:r w:rsidR="009C6775">
        <w:rPr>
          <w:sz w:val="22"/>
          <w:szCs w:val="22"/>
        </w:rPr>
        <w:t xml:space="preserve"> signal.  It most resembles the </w:t>
      </w:r>
    </w:p>
    <w:p w:rsidR="00B04231" w:rsidRDefault="00B04231" w:rsidP="00B04231">
      <w:pPr>
        <w:numPr>
          <w:ilvl w:val="0"/>
          <w:numId w:val="2"/>
        </w:numPr>
        <w:ind w:left="360"/>
        <w:rPr>
          <w:sz w:val="22"/>
          <w:szCs w:val="22"/>
        </w:rPr>
      </w:pPr>
      <w:r w:rsidRPr="00B04231">
        <w:rPr>
          <w:sz w:val="22"/>
          <w:szCs w:val="22"/>
        </w:rPr>
        <w:t xml:space="preserve">[Part 3 (a)] what control signals will need to be added to the simple processor from Lab #3? How do these control signals correspond to the ports on the </w:t>
      </w:r>
      <w:proofErr w:type="spellStart"/>
      <w:r w:rsidRPr="00B04231">
        <w:rPr>
          <w:sz w:val="22"/>
          <w:szCs w:val="22"/>
        </w:rPr>
        <w:t>mem.vhd</w:t>
      </w:r>
      <w:proofErr w:type="spellEnd"/>
      <w:r w:rsidRPr="00B04231">
        <w:rPr>
          <w:sz w:val="22"/>
          <w:szCs w:val="22"/>
        </w:rPr>
        <w:t xml:space="preserve"> component analyzed in problem 2)?</w:t>
      </w:r>
    </w:p>
    <w:p w:rsidR="001B3C72" w:rsidRDefault="001B3C72" w:rsidP="001B3C7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One design decision I made immediately was to have a single opcode drive all my values.  I wanted my MIPS processor to be reusable later.  I use the opcode to drive 4 control bits, </w:t>
      </w:r>
      <w:proofErr w:type="spellStart"/>
      <w:r>
        <w:rPr>
          <w:sz w:val="22"/>
          <w:szCs w:val="22"/>
        </w:rPr>
        <w:t>mem_result</w:t>
      </w:r>
      <w:proofErr w:type="spellEnd"/>
      <w:r>
        <w:rPr>
          <w:sz w:val="22"/>
          <w:szCs w:val="22"/>
        </w:rPr>
        <w:t xml:space="preserve">, which </w:t>
      </w:r>
      <w:r w:rsidR="00703551">
        <w:rPr>
          <w:sz w:val="22"/>
          <w:szCs w:val="22"/>
        </w:rPr>
        <w:t>dictates</w:t>
      </w:r>
      <w:r>
        <w:rPr>
          <w:sz w:val="22"/>
          <w:szCs w:val="22"/>
        </w:rPr>
        <w:t xml:space="preserve"> if the value fetched from memory should be used in the register file’s write data port or the value from the </w:t>
      </w:r>
      <w:proofErr w:type="spellStart"/>
      <w:r>
        <w:rPr>
          <w:sz w:val="22"/>
          <w:szCs w:val="22"/>
        </w:rPr>
        <w:t>alu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n_add_sub</w:t>
      </w:r>
      <w:proofErr w:type="spellEnd"/>
      <w:r>
        <w:rPr>
          <w:sz w:val="22"/>
          <w:szCs w:val="22"/>
        </w:rPr>
        <w:t xml:space="preserve">, which dictates if the adder </w:t>
      </w:r>
      <w:r>
        <w:rPr>
          <w:sz w:val="22"/>
          <w:szCs w:val="22"/>
        </w:rPr>
        <w:lastRenderedPageBreak/>
        <w:t xml:space="preserve">subtractor module should add or subtract; </w:t>
      </w:r>
      <w:proofErr w:type="spellStart"/>
      <w:r>
        <w:rPr>
          <w:sz w:val="22"/>
          <w:szCs w:val="22"/>
        </w:rPr>
        <w:t>alusrc</w:t>
      </w:r>
      <w:proofErr w:type="spellEnd"/>
      <w:r>
        <w:rPr>
          <w:sz w:val="22"/>
          <w:szCs w:val="22"/>
        </w:rPr>
        <w:t xml:space="preserve">, which dictates if the immediate value should be used or the value read from the secondary read out from the register file; and we, which dictates if register values will be overridden.  In my component ports, you will also find a function, </w:t>
      </w:r>
      <w:proofErr w:type="spellStart"/>
      <w:r w:rsidRPr="001B3C72">
        <w:rPr>
          <w:sz w:val="22"/>
          <w:szCs w:val="22"/>
        </w:rPr>
        <w:t>shamt</w:t>
      </w:r>
      <w:proofErr w:type="spellEnd"/>
      <w:r>
        <w:rPr>
          <w:sz w:val="22"/>
          <w:szCs w:val="22"/>
        </w:rPr>
        <w:t xml:space="preserve">, however these were not required for the instruction we are supporting this week.  </w:t>
      </w:r>
    </w:p>
    <w:p w:rsidR="00B04231" w:rsidRDefault="00B04231" w:rsidP="00B04231">
      <w:pPr>
        <w:pStyle w:val="ListParagraph"/>
        <w:rPr>
          <w:sz w:val="22"/>
          <w:szCs w:val="22"/>
        </w:rPr>
      </w:pPr>
    </w:p>
    <w:p w:rsidR="00B04231" w:rsidRDefault="00B04231" w:rsidP="00B04231">
      <w:pPr>
        <w:numPr>
          <w:ilvl w:val="0"/>
          <w:numId w:val="2"/>
        </w:numPr>
        <w:ind w:left="360"/>
        <w:rPr>
          <w:sz w:val="22"/>
          <w:szCs w:val="22"/>
        </w:rPr>
      </w:pPr>
      <w:r w:rsidRPr="00B04231">
        <w:rPr>
          <w:sz w:val="22"/>
          <w:szCs w:val="22"/>
        </w:rPr>
        <w:t>[Part 3 (b)] Draw a schematic of a simplified MIPS processor consisting only of the base components used in Lab #3, the extender component described in problem (1), and the data memory from problem (2).</w:t>
      </w:r>
    </w:p>
    <w:p w:rsidR="00B04231" w:rsidRDefault="001B222B" w:rsidP="00B04231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486400" cy="2585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PS_Processo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72" w:rsidRDefault="001B3C72" w:rsidP="00B04231">
      <w:pPr>
        <w:pStyle w:val="ListParagraph"/>
        <w:rPr>
          <w:sz w:val="22"/>
          <w:szCs w:val="22"/>
        </w:rPr>
      </w:pPr>
    </w:p>
    <w:p w:rsidR="00F8089A" w:rsidRDefault="00B04231" w:rsidP="00B04231">
      <w:pPr>
        <w:numPr>
          <w:ilvl w:val="0"/>
          <w:numId w:val="2"/>
        </w:numPr>
        <w:ind w:left="360"/>
        <w:rPr>
          <w:sz w:val="22"/>
          <w:szCs w:val="22"/>
        </w:rPr>
      </w:pPr>
      <w:r w:rsidRPr="00B04231">
        <w:rPr>
          <w:sz w:val="22"/>
          <w:szCs w:val="22"/>
        </w:rPr>
        <w:t>[Part 3 (c)] Waveform.</w:t>
      </w:r>
    </w:p>
    <w:p w:rsidR="009C6775" w:rsidRPr="00B04231" w:rsidRDefault="009C6775" w:rsidP="009C6775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48640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C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>
            <wp:extent cx="5486400" cy="932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C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>
            <wp:extent cx="5486400" cy="883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C_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>
            <wp:extent cx="5486400" cy="9632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C_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lastRenderedPageBreak/>
        <w:drawing>
          <wp:inline distT="0" distB="0" distL="0" distR="0">
            <wp:extent cx="5486400" cy="2273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C_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>
            <wp:extent cx="5486400" cy="22720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C_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>
            <wp:extent cx="5486400" cy="22091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C_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lastRenderedPageBreak/>
        <w:drawing>
          <wp:inline distT="0" distB="0" distL="0" distR="0">
            <wp:extent cx="5486400" cy="2251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C_8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>
            <wp:extent cx="5486400" cy="1663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tC_9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>
            <wp:extent cx="5486400" cy="533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rtC_A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>
            <wp:extent cx="5486400" cy="688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tC_B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B6" w:rsidRDefault="00C210B6" w:rsidP="00C210B6">
      <w:pPr>
        <w:ind w:left="360"/>
        <w:rPr>
          <w:sz w:val="22"/>
          <w:szCs w:val="22"/>
        </w:rPr>
      </w:pPr>
    </w:p>
    <w:p w:rsidR="00986BE6" w:rsidRPr="0054084F" w:rsidRDefault="00EF3AF7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54084F">
        <w:rPr>
          <w:sz w:val="22"/>
          <w:szCs w:val="22"/>
        </w:rPr>
        <w:t>[Feedback] You must complete this section for your lab to be graded. Write down the first response you think of; I expect it to take roughly 5 minutes (do not take more than 10 minutes).</w:t>
      </w:r>
    </w:p>
    <w:p w:rsidR="00EF3AF7" w:rsidRPr="0054084F" w:rsidRDefault="00EF3AF7" w:rsidP="00EF3AF7">
      <w:pPr>
        <w:pStyle w:val="ListParagraph"/>
        <w:rPr>
          <w:sz w:val="22"/>
          <w:szCs w:val="22"/>
        </w:rPr>
      </w:pPr>
    </w:p>
    <w:p w:rsidR="00EF3AF7" w:rsidRPr="0054084F" w:rsidRDefault="00EF3AF7" w:rsidP="00EF3AF7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How many hours did you spend on this lab?</w:t>
      </w:r>
    </w:p>
    <w:p w:rsidR="00624B2F" w:rsidRPr="0054084F" w:rsidRDefault="00624B2F" w:rsidP="00624B2F">
      <w:pPr>
        <w:ind w:left="1440"/>
        <w:rPr>
          <w:sz w:val="22"/>
          <w:szCs w:val="22"/>
        </w:rPr>
      </w:pPr>
    </w:p>
    <w:tbl>
      <w:tblPr>
        <w:tblW w:w="0" w:type="auto"/>
        <w:tblInd w:w="1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1998"/>
        <w:gridCol w:w="2160"/>
      </w:tblGrid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E829DA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During lab time</w:t>
            </w:r>
          </w:p>
        </w:tc>
        <w:tc>
          <w:tcPr>
            <w:tcW w:w="2160" w:type="dxa"/>
            <w:shd w:val="clear" w:color="auto" w:fill="auto"/>
          </w:tcPr>
          <w:p w:rsidR="00E829DA" w:rsidRPr="0054084F" w:rsidRDefault="00E829DA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Outside of lab time</w:t>
            </w:r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Reading lab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155B70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min</w:t>
            </w:r>
          </w:p>
        </w:tc>
        <w:tc>
          <w:tcPr>
            <w:tcW w:w="2160" w:type="dxa"/>
            <w:shd w:val="clear" w:color="auto" w:fill="auto"/>
          </w:tcPr>
          <w:p w:rsidR="00E829DA" w:rsidRPr="0054084F" w:rsidRDefault="00155B70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min</w:t>
            </w:r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Pencil/paper design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155B70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min</w:t>
            </w:r>
          </w:p>
        </w:tc>
        <w:tc>
          <w:tcPr>
            <w:tcW w:w="2160" w:type="dxa"/>
            <w:shd w:val="clear" w:color="auto" w:fill="auto"/>
          </w:tcPr>
          <w:p w:rsidR="00E829DA" w:rsidRPr="0054084F" w:rsidRDefault="00155B70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min</w:t>
            </w:r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VHDL design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155B70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2hr 20 min</w:t>
            </w:r>
          </w:p>
        </w:tc>
        <w:tc>
          <w:tcPr>
            <w:tcW w:w="2160" w:type="dxa"/>
            <w:shd w:val="clear" w:color="auto" w:fill="auto"/>
          </w:tcPr>
          <w:p w:rsidR="00E829DA" w:rsidRPr="0054084F" w:rsidRDefault="00155B70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min</w:t>
            </w:r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Assembly coding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155B70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min</w:t>
            </w:r>
          </w:p>
        </w:tc>
        <w:tc>
          <w:tcPr>
            <w:tcW w:w="2160" w:type="dxa"/>
            <w:shd w:val="clear" w:color="auto" w:fill="auto"/>
          </w:tcPr>
          <w:p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Simulation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155B70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E829DA" w:rsidRPr="0054084F" w:rsidRDefault="00155B70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Debugging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155B70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min</w:t>
            </w:r>
          </w:p>
        </w:tc>
        <w:tc>
          <w:tcPr>
            <w:tcW w:w="2160" w:type="dxa"/>
            <w:shd w:val="clear" w:color="auto" w:fill="auto"/>
          </w:tcPr>
          <w:p w:rsidR="00E829DA" w:rsidRPr="0054084F" w:rsidRDefault="009C6775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  <w:proofErr w:type="spellStart"/>
            <w:r w:rsidR="00155B70">
              <w:rPr>
                <w:sz w:val="22"/>
                <w:szCs w:val="22"/>
              </w:rPr>
              <w:t>hr</w:t>
            </w:r>
            <w:proofErr w:type="spellEnd"/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Report writing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155B70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min</w:t>
            </w:r>
          </w:p>
        </w:tc>
        <w:tc>
          <w:tcPr>
            <w:tcW w:w="2160" w:type="dxa"/>
            <w:shd w:val="clear" w:color="auto" w:fill="auto"/>
          </w:tcPr>
          <w:p w:rsidR="00E829DA" w:rsidRPr="0054084F" w:rsidRDefault="00155B70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</w:tr>
      <w:tr w:rsidR="00127169" w:rsidRPr="0054084F" w:rsidTr="006062A9">
        <w:tc>
          <w:tcPr>
            <w:tcW w:w="1872" w:type="dxa"/>
            <w:shd w:val="clear" w:color="auto" w:fill="auto"/>
          </w:tcPr>
          <w:p w:rsidR="00127169" w:rsidRPr="0054084F" w:rsidRDefault="00127169" w:rsidP="00127169">
            <w:pPr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Other:</w:t>
            </w:r>
          </w:p>
        </w:tc>
        <w:tc>
          <w:tcPr>
            <w:tcW w:w="1998" w:type="dxa"/>
            <w:shd w:val="clear" w:color="auto" w:fill="auto"/>
          </w:tcPr>
          <w:p w:rsidR="00127169" w:rsidRPr="0054084F" w:rsidRDefault="00127169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:rsidR="00127169" w:rsidRPr="0054084F" w:rsidRDefault="00127169" w:rsidP="00E829DA">
            <w:pPr>
              <w:rPr>
                <w:sz w:val="22"/>
                <w:szCs w:val="22"/>
              </w:rPr>
            </w:pPr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E829DA">
            <w:pPr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Total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155B70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E829DA" w:rsidRPr="0054084F" w:rsidRDefault="009C6775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bookmarkStart w:id="0" w:name="_GoBack"/>
            <w:bookmarkEnd w:id="0"/>
            <w:r w:rsidR="00155B70">
              <w:rPr>
                <w:sz w:val="22"/>
                <w:szCs w:val="22"/>
              </w:rPr>
              <w:t xml:space="preserve"> </w:t>
            </w:r>
            <w:proofErr w:type="spellStart"/>
            <w:r w:rsidR="00155B70">
              <w:rPr>
                <w:sz w:val="22"/>
                <w:szCs w:val="22"/>
              </w:rPr>
              <w:t>hr</w:t>
            </w:r>
            <w:proofErr w:type="spellEnd"/>
            <w:r w:rsidR="00155B70">
              <w:rPr>
                <w:sz w:val="22"/>
                <w:szCs w:val="22"/>
              </w:rPr>
              <w:t xml:space="preserve"> 20 min</w:t>
            </w:r>
          </w:p>
        </w:tc>
      </w:tr>
    </w:tbl>
    <w:p w:rsidR="006F5B16" w:rsidRPr="0054084F" w:rsidRDefault="006F5B16" w:rsidP="006F5B16">
      <w:pPr>
        <w:ind w:left="720"/>
        <w:rPr>
          <w:sz w:val="22"/>
          <w:szCs w:val="22"/>
        </w:rPr>
      </w:pPr>
    </w:p>
    <w:p w:rsidR="00630026" w:rsidRDefault="00630026" w:rsidP="00630026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If you could change one thing about the lab experience, what would it be?</w:t>
      </w:r>
      <w:r w:rsidR="001046A5" w:rsidRPr="0054084F">
        <w:rPr>
          <w:sz w:val="22"/>
          <w:szCs w:val="22"/>
        </w:rPr>
        <w:t xml:space="preserve"> Why?</w:t>
      </w:r>
    </w:p>
    <w:p w:rsidR="00155B70" w:rsidRPr="0054084F" w:rsidRDefault="00155B70" w:rsidP="00155B70">
      <w:pPr>
        <w:ind w:left="1440"/>
        <w:rPr>
          <w:sz w:val="22"/>
          <w:szCs w:val="22"/>
        </w:rPr>
      </w:pPr>
      <w:r>
        <w:rPr>
          <w:sz w:val="22"/>
          <w:szCs w:val="22"/>
        </w:rPr>
        <w:t>The directions for part c are very ambiguous, the only starting point I had was piecing together many small components designed in lecture, and discussing architecture design with a ta in lab.</w:t>
      </w:r>
    </w:p>
    <w:p w:rsidR="00630026" w:rsidRPr="0054084F" w:rsidRDefault="00630026" w:rsidP="00630026">
      <w:pPr>
        <w:ind w:left="1440"/>
        <w:rPr>
          <w:sz w:val="22"/>
          <w:szCs w:val="22"/>
        </w:rPr>
      </w:pPr>
    </w:p>
    <w:p w:rsidR="00630026" w:rsidRPr="0054084F" w:rsidRDefault="00630026" w:rsidP="00630026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What was the most interesting part of the lab?</w:t>
      </w:r>
    </w:p>
    <w:p w:rsidR="00B46BDF" w:rsidRPr="0054084F" w:rsidRDefault="00B46BDF" w:rsidP="00472F78">
      <w:pPr>
        <w:ind w:left="360"/>
        <w:rPr>
          <w:sz w:val="22"/>
          <w:szCs w:val="22"/>
        </w:rPr>
      </w:pPr>
    </w:p>
    <w:p w:rsidR="00472F78" w:rsidRPr="0054084F" w:rsidRDefault="00155B70" w:rsidP="00155B70">
      <w:pPr>
        <w:ind w:left="108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The picture I drew of the MIPS processor is interesting.</w:t>
      </w:r>
    </w:p>
    <w:sectPr w:rsidR="00472F78" w:rsidRPr="0054084F">
      <w:pgSz w:w="12240" w:h="15840"/>
      <w:pgMar w:top="1440" w:right="1800" w:bottom="1440" w:left="18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B70" w:rsidRDefault="00155B70" w:rsidP="00CA6222">
      <w:r>
        <w:separator/>
      </w:r>
    </w:p>
  </w:endnote>
  <w:endnote w:type="continuationSeparator" w:id="0">
    <w:p w:rsidR="00155B70" w:rsidRDefault="00155B70" w:rsidP="00CA6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B70" w:rsidRDefault="00155B70" w:rsidP="00CA6222">
      <w:r>
        <w:separator/>
      </w:r>
    </w:p>
  </w:footnote>
  <w:footnote w:type="continuationSeparator" w:id="0">
    <w:p w:rsidR="00155B70" w:rsidRDefault="00155B70" w:rsidP="00CA6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302FF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9556AA"/>
    <w:multiLevelType w:val="hybridMultilevel"/>
    <w:tmpl w:val="6F8E3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E" w:val="Lab1Grade.doc"/>
    <w:docVar w:name="VTCASE" w:val="4"/>
    <w:docVar w:name="VTCommandPending" w:val="NONE"/>
  </w:docVars>
  <w:rsids>
    <w:rsidRoot w:val="007027D2"/>
    <w:rsid w:val="00050305"/>
    <w:rsid w:val="000845E6"/>
    <w:rsid w:val="000B2A2E"/>
    <w:rsid w:val="000D3F21"/>
    <w:rsid w:val="000D7A19"/>
    <w:rsid w:val="001046A5"/>
    <w:rsid w:val="00127169"/>
    <w:rsid w:val="001444B9"/>
    <w:rsid w:val="00155B70"/>
    <w:rsid w:val="00175747"/>
    <w:rsid w:val="001A7B0B"/>
    <w:rsid w:val="001B222B"/>
    <w:rsid w:val="001B3C72"/>
    <w:rsid w:val="00227CCF"/>
    <w:rsid w:val="00333E95"/>
    <w:rsid w:val="00346B7B"/>
    <w:rsid w:val="003B68FB"/>
    <w:rsid w:val="003E08EB"/>
    <w:rsid w:val="00401121"/>
    <w:rsid w:val="0042123D"/>
    <w:rsid w:val="0043648F"/>
    <w:rsid w:val="004454FC"/>
    <w:rsid w:val="00466C45"/>
    <w:rsid w:val="00472F78"/>
    <w:rsid w:val="004C33EC"/>
    <w:rsid w:val="00530E4B"/>
    <w:rsid w:val="0054084F"/>
    <w:rsid w:val="005D01EC"/>
    <w:rsid w:val="005E187B"/>
    <w:rsid w:val="005E27E9"/>
    <w:rsid w:val="006062A9"/>
    <w:rsid w:val="00612CC3"/>
    <w:rsid w:val="00624B2F"/>
    <w:rsid w:val="00630026"/>
    <w:rsid w:val="006A0340"/>
    <w:rsid w:val="006B4418"/>
    <w:rsid w:val="006C1DF2"/>
    <w:rsid w:val="006E6139"/>
    <w:rsid w:val="006F5B16"/>
    <w:rsid w:val="007027D2"/>
    <w:rsid w:val="00703551"/>
    <w:rsid w:val="00706C9C"/>
    <w:rsid w:val="00765738"/>
    <w:rsid w:val="008D18AA"/>
    <w:rsid w:val="008D200A"/>
    <w:rsid w:val="009019AA"/>
    <w:rsid w:val="009362CE"/>
    <w:rsid w:val="00947193"/>
    <w:rsid w:val="00985666"/>
    <w:rsid w:val="00986BE6"/>
    <w:rsid w:val="00997535"/>
    <w:rsid w:val="009C6775"/>
    <w:rsid w:val="009C7472"/>
    <w:rsid w:val="009E1108"/>
    <w:rsid w:val="009F37EA"/>
    <w:rsid w:val="00A25199"/>
    <w:rsid w:val="00A3498E"/>
    <w:rsid w:val="00AA4719"/>
    <w:rsid w:val="00AF7C2B"/>
    <w:rsid w:val="00B04231"/>
    <w:rsid w:val="00B06C91"/>
    <w:rsid w:val="00B43FEC"/>
    <w:rsid w:val="00B46BDF"/>
    <w:rsid w:val="00B5142C"/>
    <w:rsid w:val="00B7076D"/>
    <w:rsid w:val="00B719B6"/>
    <w:rsid w:val="00BA78C8"/>
    <w:rsid w:val="00BB227A"/>
    <w:rsid w:val="00BF6232"/>
    <w:rsid w:val="00C210B6"/>
    <w:rsid w:val="00C544C7"/>
    <w:rsid w:val="00C9149C"/>
    <w:rsid w:val="00C93106"/>
    <w:rsid w:val="00C94301"/>
    <w:rsid w:val="00CA6222"/>
    <w:rsid w:val="00D272D1"/>
    <w:rsid w:val="00D567E2"/>
    <w:rsid w:val="00D94EB3"/>
    <w:rsid w:val="00DC7195"/>
    <w:rsid w:val="00DD4026"/>
    <w:rsid w:val="00E0293D"/>
    <w:rsid w:val="00E02E93"/>
    <w:rsid w:val="00E77FC2"/>
    <w:rsid w:val="00E829DA"/>
    <w:rsid w:val="00EB6540"/>
    <w:rsid w:val="00EC059F"/>
    <w:rsid w:val="00EF3AF7"/>
    <w:rsid w:val="00F2252B"/>
    <w:rsid w:val="00F64E47"/>
    <w:rsid w:val="00F8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47CABDC0"/>
  <w15:chartTrackingRefBased/>
  <w15:docId w15:val="{7CC96AEB-3B60-4ADC-B6FE-5AAE1DF0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sz w:val="24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019AA"/>
    <w:rPr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A622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semiHidden/>
    <w:rsid w:val="00CA6222"/>
    <w:rPr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CA622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uiPriority w:val="99"/>
    <w:semiHidden/>
    <w:rsid w:val="00CA6222"/>
    <w:rPr>
      <w:lang w:eastAsia="en-US"/>
    </w:rPr>
  </w:style>
  <w:style w:type="paragraph" w:styleId="ListParagraph">
    <w:name w:val="List Paragraph"/>
    <w:basedOn w:val="Normal"/>
    <w:uiPriority w:val="72"/>
    <w:qFormat/>
    <w:rsid w:val="00EF3AF7"/>
    <w:pPr>
      <w:ind w:left="720"/>
    </w:pPr>
  </w:style>
  <w:style w:type="table" w:styleId="TableGrid">
    <w:name w:val="Table Grid"/>
    <w:basedOn w:val="TableNormal"/>
    <w:uiPriority w:val="59"/>
    <w:rsid w:val="006F5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210B6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unhideWhenUsed/>
    <w:rsid w:val="005E27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7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AB6EB612.dotm</Template>
  <TotalTime>98</TotalTime>
  <Pages>5</Pages>
  <Words>816</Words>
  <Characters>3765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Sheet – Lab 1</vt:lpstr>
    </vt:vector>
  </TitlesOfParts>
  <Company> </Company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Sheet – Lab 1</dc:title>
  <dc:subject/>
  <dc:creator>Aaron Striegel</dc:creator>
  <cp:keywords/>
  <dc:description/>
  <cp:lastModifiedBy>McKinley, Colby R</cp:lastModifiedBy>
  <cp:revision>5</cp:revision>
  <cp:lastPrinted>2000-01-05T16:22:00Z</cp:lastPrinted>
  <dcterms:created xsi:type="dcterms:W3CDTF">2019-09-30T21:52:00Z</dcterms:created>
  <dcterms:modified xsi:type="dcterms:W3CDTF">2019-10-02T02:06:00Z</dcterms:modified>
</cp:coreProperties>
</file>