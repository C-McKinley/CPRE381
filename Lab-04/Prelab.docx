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458" w:rsidRDefault="006C2791">
      <w:r>
        <w:rPr>
          <w:noProof/>
        </w:rPr>
        <w:drawing>
          <wp:inline distT="0" distB="0" distL="0" distR="0">
            <wp:extent cx="5934075" cy="2962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791" w:rsidRDefault="006C2791">
      <w:r>
        <w:t xml:space="preserve">In this first image we observe a module which reads from the from the memory index at the address value into q.  Q changes on a rising clock edge. </w:t>
      </w:r>
    </w:p>
    <w:p w:rsidR="006C2791" w:rsidRDefault="006C2791">
      <w:r>
        <w:rPr>
          <w:noProof/>
        </w:rPr>
        <w:drawing>
          <wp:inline distT="0" distB="0" distL="0" distR="0">
            <wp:extent cx="5943600" cy="3409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791" w:rsidRDefault="006C2791">
      <w:r>
        <w:t xml:space="preserve">In this module q is the output of one of the memory addresses which changes on rising clock edge.  The memory address which q reads from is the value of address.  The wren signal will update the memory location and the value of q to data when it is high. The signal </w:t>
      </w:r>
      <w:proofErr w:type="spellStart"/>
      <w:r>
        <w:t>byteena</w:t>
      </w:r>
      <w:proofErr w:type="spellEnd"/>
      <w:r>
        <w:t xml:space="preserve"> has no </w:t>
      </w:r>
      <w:proofErr w:type="spellStart"/>
      <w:r>
        <w:t>obserable</w:t>
      </w:r>
      <w:proofErr w:type="spellEnd"/>
      <w:r>
        <w:t xml:space="preserve"> effects on any other signal.</w:t>
      </w:r>
    </w:p>
    <w:p w:rsidR="006C2791" w:rsidRDefault="006C2791">
      <w:r>
        <w:rPr>
          <w:noProof/>
        </w:rPr>
        <w:lastRenderedPageBreak/>
        <w:drawing>
          <wp:inline distT="0" distB="0" distL="0" distR="0">
            <wp:extent cx="5934075" cy="3952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791" w:rsidRDefault="001402D3">
      <w:r>
        <w:t xml:space="preserve">In this module we </w:t>
      </w:r>
      <w:r w:rsidR="00E73BC9">
        <w:t>observe</w:t>
      </w:r>
      <w:r>
        <w:t xml:space="preserve"> the same behavior as the </w:t>
      </w:r>
      <w:r w:rsidR="00E73BC9">
        <w:t>previous</w:t>
      </w:r>
      <w:r>
        <w:t xml:space="preserve"> one.  This time we can see the </w:t>
      </w:r>
      <w:proofErr w:type="spellStart"/>
      <w:r>
        <w:t>byteena</w:t>
      </w:r>
      <w:proofErr w:type="spellEnd"/>
      <w:r>
        <w:t xml:space="preserve"> signal </w:t>
      </w:r>
      <w:r w:rsidR="00E73BC9">
        <w:t>determine how many bits being written to memory or being driven in q.</w:t>
      </w:r>
      <w:r w:rsidR="000D14EF">
        <w:t xml:space="preserve"> The value in the signal </w:t>
      </w:r>
      <w:proofErr w:type="spellStart"/>
      <w:r w:rsidR="000D14EF">
        <w:t>byteena</w:t>
      </w:r>
      <w:proofErr w:type="spellEnd"/>
      <w:r w:rsidR="000D14EF">
        <w:t xml:space="preserve"> represents a 2 bytes, </w:t>
      </w:r>
      <w:proofErr w:type="spellStart"/>
      <w:r w:rsidR="000D14EF">
        <w:t>ie</w:t>
      </w:r>
      <w:proofErr w:type="spellEnd"/>
      <w:r w:rsidR="000D14EF">
        <w:t xml:space="preserve"> a value of 1 turns on (XXFF), 2 turns on (FFXX), 3 turns on (FFFF), and any previously driven bytes remain unaffected.</w:t>
      </w:r>
      <w:bookmarkStart w:id="0" w:name="_GoBack"/>
      <w:bookmarkEnd w:id="0"/>
    </w:p>
    <w:sectPr w:rsidR="006C2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791"/>
    <w:rsid w:val="000D14EF"/>
    <w:rsid w:val="001402D3"/>
    <w:rsid w:val="00190458"/>
    <w:rsid w:val="006C2791"/>
    <w:rsid w:val="0098509C"/>
    <w:rsid w:val="00E7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1D8CF"/>
  <w15:chartTrackingRefBased/>
  <w15:docId w15:val="{AE7A8093-2A3B-452C-A183-D673B6D52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A2FD37AE.dotm</Template>
  <TotalTime>48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McKinley</dc:creator>
  <cp:keywords/>
  <dc:description/>
  <cp:lastModifiedBy>McKinley, Colby R</cp:lastModifiedBy>
  <cp:revision>1</cp:revision>
  <dcterms:created xsi:type="dcterms:W3CDTF">2019-09-18T15:08:00Z</dcterms:created>
  <dcterms:modified xsi:type="dcterms:W3CDTF">2019-09-18T15:56:00Z</dcterms:modified>
</cp:coreProperties>
</file>