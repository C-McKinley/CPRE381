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458" w:rsidRDefault="000B4969">
      <w:r>
        <w:t xml:space="preserve">How are instruction and data memory initialized in the simulation? How does MARS interface with </w:t>
      </w:r>
      <w:proofErr w:type="spellStart"/>
      <w:r>
        <w:t>ModelSim</w:t>
      </w:r>
      <w:proofErr w:type="spellEnd"/>
      <w:r>
        <w:t>?</w:t>
      </w:r>
    </w:p>
    <w:p w:rsidR="000B4969" w:rsidRDefault="000B4969" w:rsidP="000B4969">
      <w:r>
        <w:t>The software has a generate hex function which writes temp/</w:t>
      </w:r>
      <w:proofErr w:type="spellStart"/>
      <w:r>
        <w:t>imem.hex</w:t>
      </w:r>
      <w:proofErr w:type="spellEnd"/>
      <w:r>
        <w:t xml:space="preserve"> </w:t>
      </w:r>
      <w:proofErr w:type="gramStart"/>
      <w:r>
        <w:t>and  temp/</w:t>
      </w:r>
      <w:proofErr w:type="spellStart"/>
      <w:r>
        <w:t>dmem.hex</w:t>
      </w:r>
      <w:proofErr w:type="spellEnd"/>
      <w:proofErr w:type="gramEnd"/>
      <w:r>
        <w:t>.</w:t>
      </w:r>
      <w:r w:rsidR="00E0023A">
        <w:t xml:space="preserve">  It looks like a series of python files interact with compiling </w:t>
      </w:r>
      <w:proofErr w:type="spellStart"/>
      <w:r w:rsidR="00E0023A">
        <w:t>ModelSim</w:t>
      </w:r>
      <w:proofErr w:type="spellEnd"/>
      <w:r w:rsidR="00E0023A">
        <w:t xml:space="preserve"> source code and test benches and then compare the results with MARS </w:t>
      </w:r>
      <w:proofErr w:type="spellStart"/>
      <w:r w:rsidR="00E0023A">
        <w:t>mips</w:t>
      </w:r>
      <w:proofErr w:type="spellEnd"/>
      <w:r w:rsidR="00E0023A">
        <w:t xml:space="preserve"> results.</w:t>
      </w:r>
    </w:p>
    <w:p w:rsidR="00AB4C15" w:rsidRDefault="004E28CF" w:rsidP="000B4969">
      <w:r>
        <w:t>In the MIPS skeleton VHDL, how is a halting / termination condition detected? What MIPS assembly instruction does this correspond to?</w:t>
      </w:r>
    </w:p>
    <w:p w:rsidR="004E28CF" w:rsidRDefault="004E28CF" w:rsidP="000B4969">
      <w:r>
        <w:t>When the upper 6 bits of the instruction are 0 and the lower 6 bits are 0x0C this should correspond to SYSCALL.</w:t>
      </w:r>
      <w:bookmarkStart w:id="0" w:name="_GoBack"/>
      <w:bookmarkEnd w:id="0"/>
    </w:p>
    <w:sectPr w:rsidR="004E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E2"/>
    <w:rsid w:val="000B4969"/>
    <w:rsid w:val="00190458"/>
    <w:rsid w:val="004E28CF"/>
    <w:rsid w:val="0098509C"/>
    <w:rsid w:val="00AB4C15"/>
    <w:rsid w:val="00BB33E2"/>
    <w:rsid w:val="00E0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1A44"/>
  <w15:chartTrackingRefBased/>
  <w15:docId w15:val="{21532FF8-22E8-487F-B32C-07A3EAAC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20B6F2FE.dotm</Template>
  <TotalTime>54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McKinley, Colby R</dc:creator>
  <cp:keywords/>
  <dc:description/>
  <cp:lastModifiedBy>McKinley, Colby R</cp:lastModifiedBy>
  <cp:revision>2</cp:revision>
  <dcterms:created xsi:type="dcterms:W3CDTF">2019-10-16T03:11:00Z</dcterms:created>
  <dcterms:modified xsi:type="dcterms:W3CDTF">2019-10-16T04:07:00Z</dcterms:modified>
</cp:coreProperties>
</file>