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458" w:rsidRDefault="00B9109E">
      <w:r>
        <w:t>Best Practices</w:t>
      </w:r>
    </w:p>
    <w:p w:rsidR="00B9109E" w:rsidRDefault="00B9109E" w:rsidP="00B9109E">
      <w:pPr>
        <w:pStyle w:val="ListParagraph"/>
        <w:numPr>
          <w:ilvl w:val="0"/>
          <w:numId w:val="1"/>
        </w:numPr>
      </w:pPr>
      <w:r>
        <w:t>Draw picture of the intended design</w:t>
      </w:r>
    </w:p>
    <w:p w:rsidR="00B9109E" w:rsidRDefault="00B9109E" w:rsidP="00B9109E">
      <w:pPr>
        <w:pStyle w:val="ListParagraph"/>
        <w:numPr>
          <w:ilvl w:val="1"/>
          <w:numId w:val="1"/>
        </w:numPr>
      </w:pPr>
      <w:r>
        <w:t>Clearly label inputs, output, and bus widths</w:t>
      </w:r>
    </w:p>
    <w:p w:rsidR="00B9109E" w:rsidRDefault="00B9109E" w:rsidP="00B9109E">
      <w:pPr>
        <w:pStyle w:val="ListParagraph"/>
        <w:numPr>
          <w:ilvl w:val="0"/>
          <w:numId w:val="1"/>
        </w:numPr>
      </w:pPr>
      <w:r>
        <w:t xml:space="preserve">Use clear variable names </w:t>
      </w:r>
    </w:p>
    <w:p w:rsidR="00B9109E" w:rsidRDefault="00B9109E" w:rsidP="00B9109E">
      <w:pPr>
        <w:pStyle w:val="ListParagraph"/>
        <w:numPr>
          <w:ilvl w:val="0"/>
          <w:numId w:val="1"/>
        </w:numPr>
      </w:pPr>
      <w:r>
        <w:t>Comment components as you would in a drawing</w:t>
      </w:r>
    </w:p>
    <w:p w:rsidR="00B9109E" w:rsidRDefault="00B9109E" w:rsidP="00B9109E">
      <w:pPr>
        <w:pStyle w:val="ListParagraph"/>
        <w:numPr>
          <w:ilvl w:val="0"/>
          <w:numId w:val="1"/>
        </w:numPr>
      </w:pPr>
      <w:r>
        <w:t>Design and test incrementally</w:t>
      </w:r>
    </w:p>
    <w:p w:rsidR="00B9109E" w:rsidRDefault="00B9109E" w:rsidP="00B9109E">
      <w:pPr>
        <w:pStyle w:val="ListParagraph"/>
        <w:numPr>
          <w:ilvl w:val="0"/>
          <w:numId w:val="1"/>
        </w:numPr>
      </w:pPr>
      <w:r>
        <w:t xml:space="preserve">Create concrete test benches </w:t>
      </w:r>
    </w:p>
    <w:p w:rsidR="00B9109E" w:rsidRDefault="00B9109E" w:rsidP="00B9109E">
      <w:pPr>
        <w:pStyle w:val="ListParagraph"/>
        <w:numPr>
          <w:ilvl w:val="0"/>
          <w:numId w:val="1"/>
        </w:numPr>
      </w:pPr>
      <w:r>
        <w:t>Agree on style convention</w:t>
      </w:r>
    </w:p>
    <w:p w:rsidR="00B9109E" w:rsidRDefault="00B9109E" w:rsidP="00B9109E">
      <w:pPr>
        <w:pStyle w:val="ListParagraph"/>
        <w:numPr>
          <w:ilvl w:val="0"/>
          <w:numId w:val="1"/>
        </w:numPr>
      </w:pPr>
      <w:r>
        <w:t xml:space="preserve">Compile with </w:t>
      </w:r>
      <w:proofErr w:type="spellStart"/>
      <w:r>
        <w:t>vcom</w:t>
      </w:r>
      <w:proofErr w:type="spellEnd"/>
      <w:r>
        <w:t xml:space="preserve"> -work </w:t>
      </w:r>
      <w:proofErr w:type="spellStart"/>
      <w:r>
        <w:t>work</w:t>
      </w:r>
      <w:proofErr w:type="spellEnd"/>
      <w:r>
        <w:t xml:space="preserve"> *.vhd</w:t>
      </w:r>
      <w:bookmarkStart w:id="0" w:name="_GoBack"/>
      <w:bookmarkEnd w:id="0"/>
    </w:p>
    <w:p w:rsidR="00B9109E" w:rsidRDefault="00B9109E" w:rsidP="00B9109E"/>
    <w:sectPr w:rsidR="00B91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82520F"/>
    <w:multiLevelType w:val="hybridMultilevel"/>
    <w:tmpl w:val="A4945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9E"/>
    <w:rsid w:val="00190458"/>
    <w:rsid w:val="0098509C"/>
    <w:rsid w:val="00B9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E22BA"/>
  <w15:chartTrackingRefBased/>
  <w15:docId w15:val="{6F8AFA20-F8FE-4675-BCC0-2EC717B00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C35151B3.dotm</Template>
  <TotalTime>7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McKinley, Colby R</dc:creator>
  <cp:keywords/>
  <dc:description/>
  <cp:lastModifiedBy>McKinley, Colby R</cp:lastModifiedBy>
  <cp:revision>1</cp:revision>
  <dcterms:created xsi:type="dcterms:W3CDTF">2019-10-02T16:39:00Z</dcterms:created>
  <dcterms:modified xsi:type="dcterms:W3CDTF">2019-10-02T16:46:00Z</dcterms:modified>
</cp:coreProperties>
</file>