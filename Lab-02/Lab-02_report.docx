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F1177" w14:textId="77777777" w:rsidR="0054084F" w:rsidRDefault="00D272D1" w:rsidP="00EB6540">
      <w:pPr>
        <w:pStyle w:val="Heading1"/>
        <w:jc w:val="center"/>
        <w:rPr>
          <w:sz w:val="32"/>
          <w:szCs w:val="18"/>
        </w:rPr>
      </w:pPr>
      <w:proofErr w:type="spellStart"/>
      <w:r w:rsidRPr="005D01EC">
        <w:rPr>
          <w:sz w:val="32"/>
          <w:szCs w:val="18"/>
        </w:rPr>
        <w:t>CprE</w:t>
      </w:r>
      <w:proofErr w:type="spellEnd"/>
      <w:r w:rsidRPr="005D01EC">
        <w:rPr>
          <w:sz w:val="32"/>
          <w:szCs w:val="18"/>
        </w:rPr>
        <w:t xml:space="preserve"> </w:t>
      </w:r>
      <w:r w:rsidR="000845E6" w:rsidRPr="005D01EC">
        <w:rPr>
          <w:sz w:val="32"/>
          <w:szCs w:val="18"/>
        </w:rPr>
        <w:t>381</w:t>
      </w:r>
      <w:r w:rsidR="0054084F">
        <w:rPr>
          <w:sz w:val="32"/>
          <w:szCs w:val="18"/>
        </w:rPr>
        <w:t xml:space="preserve"> – </w:t>
      </w:r>
      <w:r w:rsidR="00E77FC2" w:rsidRPr="005D01EC">
        <w:rPr>
          <w:sz w:val="32"/>
          <w:szCs w:val="18"/>
        </w:rPr>
        <w:t xml:space="preserve">Computer Organization and </w:t>
      </w:r>
    </w:p>
    <w:p w14:paraId="79ADB81A" w14:textId="77777777" w:rsidR="00EB6540" w:rsidRPr="005D01EC" w:rsidRDefault="00E77FC2" w:rsidP="00EB6540">
      <w:pPr>
        <w:pStyle w:val="Heading1"/>
        <w:jc w:val="center"/>
        <w:rPr>
          <w:sz w:val="32"/>
          <w:szCs w:val="18"/>
          <w:lang w:eastAsia="ko-KR"/>
        </w:rPr>
      </w:pPr>
      <w:r w:rsidRPr="005D01EC">
        <w:rPr>
          <w:sz w:val="32"/>
          <w:szCs w:val="18"/>
        </w:rPr>
        <w:t>Assembly-Level Programming</w:t>
      </w:r>
    </w:p>
    <w:p w14:paraId="187CAE4A" w14:textId="77777777" w:rsidR="0043648F" w:rsidRPr="0043648F" w:rsidRDefault="0043648F" w:rsidP="0043648F"/>
    <w:p w14:paraId="023715A4" w14:textId="77777777" w:rsidR="000845E6" w:rsidRPr="005D01EC" w:rsidRDefault="00D272D1" w:rsidP="00E77FC2">
      <w:pPr>
        <w:pStyle w:val="Heading1"/>
        <w:jc w:val="center"/>
        <w:rPr>
          <w:rFonts w:hint="eastAsia"/>
          <w:sz w:val="28"/>
          <w:szCs w:val="16"/>
          <w:lang w:eastAsia="ko-KR"/>
        </w:rPr>
      </w:pPr>
      <w:r w:rsidRPr="005D01EC">
        <w:rPr>
          <w:sz w:val="28"/>
          <w:szCs w:val="16"/>
        </w:rPr>
        <w:t>Lab</w:t>
      </w:r>
      <w:r w:rsidR="00B43FEC" w:rsidRPr="005D01EC">
        <w:rPr>
          <w:sz w:val="28"/>
          <w:szCs w:val="16"/>
        </w:rPr>
        <w:t>-0</w:t>
      </w:r>
      <w:r w:rsidR="00530E4B">
        <w:rPr>
          <w:sz w:val="28"/>
          <w:szCs w:val="16"/>
          <w:lang w:eastAsia="ko-KR"/>
        </w:rPr>
        <w:t>2</w:t>
      </w:r>
      <w:r w:rsidR="00AA4719" w:rsidRPr="005D01EC">
        <w:rPr>
          <w:rFonts w:hint="eastAsia"/>
          <w:sz w:val="28"/>
          <w:szCs w:val="16"/>
          <w:lang w:eastAsia="ko-KR"/>
        </w:rPr>
        <w:t xml:space="preserve"> </w:t>
      </w:r>
      <w:r w:rsidR="00AA4719" w:rsidRPr="005D01EC">
        <w:rPr>
          <w:sz w:val="28"/>
          <w:szCs w:val="16"/>
        </w:rPr>
        <w:t>Report</w:t>
      </w:r>
    </w:p>
    <w:p w14:paraId="1645F65E" w14:textId="77777777" w:rsidR="009019AA" w:rsidRDefault="009019AA" w:rsidP="009019AA"/>
    <w:p w14:paraId="15093A10" w14:textId="77777777" w:rsidR="009019AA" w:rsidRPr="0054084F" w:rsidRDefault="00127169" w:rsidP="009019AA">
      <w:pPr>
        <w:rPr>
          <w:sz w:val="22"/>
          <w:szCs w:val="22"/>
        </w:rPr>
      </w:pPr>
      <w:r w:rsidRPr="0054084F">
        <w:rPr>
          <w:sz w:val="22"/>
          <w:szCs w:val="22"/>
        </w:rPr>
        <w:t>Student Name</w:t>
      </w:r>
      <w:r w:rsidR="009019AA" w:rsidRPr="0054084F">
        <w:rPr>
          <w:sz w:val="22"/>
          <w:szCs w:val="22"/>
        </w:rPr>
        <w:tab/>
      </w:r>
      <w:r w:rsidR="009019AA" w:rsidRPr="0054084F">
        <w:rPr>
          <w:sz w:val="22"/>
          <w:szCs w:val="22"/>
        </w:rPr>
        <w:tab/>
      </w:r>
      <w:r w:rsidR="00E4388D">
        <w:rPr>
          <w:sz w:val="22"/>
          <w:szCs w:val="22"/>
        </w:rPr>
        <w:t>Colby McKinley</w:t>
      </w:r>
    </w:p>
    <w:p w14:paraId="1E052DFD" w14:textId="77777777" w:rsidR="009019AA" w:rsidRPr="0054084F" w:rsidRDefault="009019AA" w:rsidP="009019AA">
      <w:pPr>
        <w:ind w:firstLine="720"/>
        <w:rPr>
          <w:sz w:val="22"/>
          <w:szCs w:val="22"/>
        </w:rPr>
      </w:pPr>
    </w:p>
    <w:p w14:paraId="47C202E6" w14:textId="77777777" w:rsidR="009019AA" w:rsidRPr="0054084F" w:rsidRDefault="009019AA" w:rsidP="009019AA">
      <w:pPr>
        <w:pStyle w:val="Heading2"/>
        <w:rPr>
          <w:sz w:val="22"/>
          <w:szCs w:val="22"/>
        </w:rPr>
      </w:pPr>
      <w:r w:rsidRPr="0054084F">
        <w:rPr>
          <w:sz w:val="22"/>
          <w:szCs w:val="22"/>
        </w:rPr>
        <w:t>Section</w:t>
      </w:r>
      <w:r w:rsidRPr="0054084F">
        <w:rPr>
          <w:sz w:val="22"/>
          <w:szCs w:val="22"/>
        </w:rPr>
        <w:tab/>
        <w:t>/</w:t>
      </w:r>
      <w:r w:rsidR="0054084F">
        <w:rPr>
          <w:sz w:val="22"/>
          <w:szCs w:val="22"/>
          <w:lang w:val="en-US"/>
        </w:rPr>
        <w:t xml:space="preserve"> </w:t>
      </w:r>
      <w:r w:rsidRPr="0054084F">
        <w:rPr>
          <w:sz w:val="22"/>
          <w:szCs w:val="22"/>
        </w:rPr>
        <w:t>Lab Time</w:t>
      </w:r>
      <w:r w:rsidRPr="0054084F">
        <w:rPr>
          <w:sz w:val="22"/>
          <w:szCs w:val="22"/>
        </w:rPr>
        <w:tab/>
        <w:t>_________________________</w:t>
      </w:r>
    </w:p>
    <w:p w14:paraId="78F61009" w14:textId="77777777" w:rsidR="009019AA" w:rsidRPr="0054084F" w:rsidRDefault="009019AA" w:rsidP="009019AA">
      <w:pPr>
        <w:rPr>
          <w:sz w:val="22"/>
          <w:szCs w:val="22"/>
        </w:rPr>
      </w:pPr>
    </w:p>
    <w:p w14:paraId="12D22B59" w14:textId="77777777" w:rsidR="009019AA" w:rsidRPr="0054084F" w:rsidRDefault="009019AA" w:rsidP="009019AA">
      <w:pPr>
        <w:rPr>
          <w:sz w:val="22"/>
          <w:szCs w:val="22"/>
        </w:rPr>
      </w:pPr>
    </w:p>
    <w:p w14:paraId="23D5B566" w14:textId="77777777" w:rsidR="009019AA" w:rsidRPr="0054084F" w:rsidRDefault="00947193" w:rsidP="009019AA">
      <w:pPr>
        <w:rPr>
          <w:i/>
          <w:sz w:val="22"/>
          <w:szCs w:val="22"/>
        </w:rPr>
      </w:pPr>
      <w:r w:rsidRPr="0054084F">
        <w:rPr>
          <w:b/>
          <w:i/>
          <w:sz w:val="22"/>
          <w:szCs w:val="22"/>
        </w:rPr>
        <w:t>Submit a</w:t>
      </w:r>
      <w:r w:rsidR="000D3F21" w:rsidRPr="0054084F">
        <w:rPr>
          <w:b/>
          <w:i/>
          <w:sz w:val="22"/>
          <w:szCs w:val="22"/>
        </w:rPr>
        <w:t xml:space="preserve"> typeset</w:t>
      </w:r>
      <w:r w:rsidRPr="0054084F">
        <w:rPr>
          <w:b/>
          <w:i/>
          <w:sz w:val="22"/>
          <w:szCs w:val="22"/>
        </w:rPr>
        <w:t xml:space="preserve"> pdf version of this on Canvas by the due date (i.e., the start of your next lab section). </w:t>
      </w:r>
      <w:r w:rsidR="009019AA" w:rsidRPr="0054084F">
        <w:rPr>
          <w:b/>
          <w:i/>
          <w:sz w:val="22"/>
          <w:szCs w:val="22"/>
        </w:rPr>
        <w:t xml:space="preserve">Refer to the highlighted language in the </w:t>
      </w:r>
      <w:r w:rsidR="005D01EC" w:rsidRPr="0054084F">
        <w:rPr>
          <w:b/>
          <w:i/>
          <w:sz w:val="22"/>
          <w:szCs w:val="22"/>
        </w:rPr>
        <w:t>Lab-0</w:t>
      </w:r>
      <w:r w:rsidR="00530E4B">
        <w:rPr>
          <w:b/>
          <w:i/>
          <w:sz w:val="22"/>
          <w:szCs w:val="22"/>
        </w:rPr>
        <w:t>2</w:t>
      </w:r>
      <w:r w:rsidR="009019AA" w:rsidRPr="0054084F">
        <w:rPr>
          <w:b/>
          <w:i/>
          <w:sz w:val="22"/>
          <w:szCs w:val="22"/>
        </w:rPr>
        <w:t xml:space="preserve"> instruction</w:t>
      </w:r>
      <w:r w:rsidR="0054084F">
        <w:rPr>
          <w:b/>
          <w:i/>
          <w:sz w:val="22"/>
          <w:szCs w:val="22"/>
        </w:rPr>
        <w:t>s</w:t>
      </w:r>
      <w:r w:rsidR="009019AA" w:rsidRPr="0054084F">
        <w:rPr>
          <w:b/>
          <w:i/>
          <w:sz w:val="22"/>
          <w:szCs w:val="22"/>
        </w:rPr>
        <w:t xml:space="preserve"> for the con</w:t>
      </w:r>
      <w:r w:rsidR="00B46BDF" w:rsidRPr="0054084F">
        <w:rPr>
          <w:b/>
          <w:i/>
          <w:sz w:val="22"/>
          <w:szCs w:val="22"/>
        </w:rPr>
        <w:t>text of the following questions</w:t>
      </w:r>
      <w:r w:rsidR="00B46BDF" w:rsidRPr="0054084F">
        <w:rPr>
          <w:i/>
          <w:sz w:val="22"/>
          <w:szCs w:val="22"/>
        </w:rPr>
        <w:t xml:space="preserve">. </w:t>
      </w:r>
    </w:p>
    <w:p w14:paraId="589CC925" w14:textId="77777777" w:rsidR="00E02E93" w:rsidRPr="0054084F" w:rsidRDefault="00E02E93" w:rsidP="009019AA">
      <w:pPr>
        <w:rPr>
          <w:b/>
          <w:sz w:val="22"/>
          <w:szCs w:val="22"/>
        </w:rPr>
      </w:pPr>
    </w:p>
    <w:p w14:paraId="11DD6809" w14:textId="77777777" w:rsidR="00C210B6" w:rsidRPr="00E4388D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</w:t>
      </w:r>
      <w:r>
        <w:rPr>
          <w:sz w:val="22"/>
          <w:szCs w:val="22"/>
        </w:rPr>
        <w:t>relab</w:t>
      </w:r>
      <w:r w:rsidRPr="00C210B6">
        <w:rPr>
          <w:sz w:val="22"/>
          <w:szCs w:val="22"/>
        </w:rPr>
        <w:t xml:space="preserve">] </w:t>
      </w:r>
      <w:r w:rsidRPr="00C210B6">
        <w:rPr>
          <w:bCs/>
          <w:sz w:val="22"/>
          <w:szCs w:val="22"/>
        </w:rPr>
        <w:t>At the end of Chapter 3, answer questions 4b), 5a), and 6.</w:t>
      </w:r>
    </w:p>
    <w:p w14:paraId="75ECE1B4" w14:textId="7A5D0C6B" w:rsidR="00E4388D" w:rsidRPr="00C210B6" w:rsidRDefault="00E4388D" w:rsidP="00E4388D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See </w:t>
      </w:r>
      <w:r w:rsidR="007B4EB4">
        <w:rPr>
          <w:sz w:val="22"/>
          <w:szCs w:val="22"/>
        </w:rPr>
        <w:t>/Prelab2</w:t>
      </w:r>
      <w:r>
        <w:rPr>
          <w:sz w:val="22"/>
          <w:szCs w:val="22"/>
        </w:rPr>
        <w:t>.pdf</w:t>
      </w:r>
    </w:p>
    <w:p w14:paraId="1B9BBEB0" w14:textId="77777777" w:rsidR="00C210B6" w:rsidRPr="00C210B6" w:rsidRDefault="00C210B6" w:rsidP="00C210B6">
      <w:pPr>
        <w:ind w:left="360"/>
        <w:rPr>
          <w:sz w:val="22"/>
          <w:szCs w:val="22"/>
        </w:rPr>
      </w:pPr>
    </w:p>
    <w:p w14:paraId="40EF2900" w14:textId="77777777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1 (c)] Waveform.</w:t>
      </w:r>
    </w:p>
    <w:p w14:paraId="3204AE48" w14:textId="23F4D3ED" w:rsidR="00E4388D" w:rsidRPr="00C210B6" w:rsidRDefault="000551BC" w:rsidP="00E4388D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3A3083F" wp14:editId="669CAF10">
            <wp:extent cx="5486400" cy="3038475"/>
            <wp:effectExtent l="0" t="0" r="0" b="0"/>
            <wp:docPr id="1" name="Picture 1" descr="part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1-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ECC5B" w14:textId="77777777" w:rsidR="00C210B6" w:rsidRPr="00C210B6" w:rsidRDefault="00C210B6" w:rsidP="00C210B6">
      <w:pPr>
        <w:rPr>
          <w:sz w:val="22"/>
          <w:szCs w:val="22"/>
        </w:rPr>
      </w:pPr>
    </w:p>
    <w:p w14:paraId="7F12B4D8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2 (a)] Draw the truth table, Boolean equation, and Boolean circuit equivalent (using only two-input gates) that implements a 2:1 mux.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9"/>
        <w:gridCol w:w="1967"/>
        <w:gridCol w:w="2011"/>
        <w:gridCol w:w="1983"/>
      </w:tblGrid>
      <w:tr w:rsidR="00E4388D" w:rsidRPr="001E0DC1" w14:paraId="7C7C3650" w14:textId="77777777" w:rsidTr="001E0DC1">
        <w:tc>
          <w:tcPr>
            <w:tcW w:w="2007" w:type="dxa"/>
            <w:shd w:val="clear" w:color="auto" w:fill="auto"/>
          </w:tcPr>
          <w:p w14:paraId="0BB0B0FE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A (A)</w:t>
            </w:r>
          </w:p>
        </w:tc>
        <w:tc>
          <w:tcPr>
            <w:tcW w:w="2026" w:type="dxa"/>
            <w:shd w:val="clear" w:color="auto" w:fill="auto"/>
          </w:tcPr>
          <w:p w14:paraId="1482B0C1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B (B)</w:t>
            </w:r>
          </w:p>
        </w:tc>
        <w:tc>
          <w:tcPr>
            <w:tcW w:w="2062" w:type="dxa"/>
            <w:shd w:val="clear" w:color="auto" w:fill="auto"/>
          </w:tcPr>
          <w:p w14:paraId="74C3A398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Select (S)</w:t>
            </w:r>
          </w:p>
        </w:tc>
        <w:tc>
          <w:tcPr>
            <w:tcW w:w="2041" w:type="dxa"/>
            <w:shd w:val="clear" w:color="auto" w:fill="auto"/>
          </w:tcPr>
          <w:p w14:paraId="1067E300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Out (O)</w:t>
            </w:r>
          </w:p>
        </w:tc>
      </w:tr>
      <w:tr w:rsidR="00E4388D" w:rsidRPr="001E0DC1" w14:paraId="538A2B2B" w14:textId="77777777" w:rsidTr="001E0DC1">
        <w:tc>
          <w:tcPr>
            <w:tcW w:w="2007" w:type="dxa"/>
            <w:shd w:val="clear" w:color="auto" w:fill="auto"/>
          </w:tcPr>
          <w:p w14:paraId="443C878F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26" w:type="dxa"/>
            <w:shd w:val="clear" w:color="auto" w:fill="auto"/>
          </w:tcPr>
          <w:p w14:paraId="61295363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62" w:type="dxa"/>
            <w:shd w:val="clear" w:color="auto" w:fill="auto"/>
          </w:tcPr>
          <w:p w14:paraId="0970E006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0</w:t>
            </w:r>
          </w:p>
        </w:tc>
        <w:tc>
          <w:tcPr>
            <w:tcW w:w="2041" w:type="dxa"/>
            <w:shd w:val="clear" w:color="auto" w:fill="auto"/>
          </w:tcPr>
          <w:p w14:paraId="4A4EFE9A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A</w:t>
            </w:r>
          </w:p>
        </w:tc>
      </w:tr>
      <w:tr w:rsidR="00E4388D" w:rsidRPr="001E0DC1" w14:paraId="4493277F" w14:textId="77777777" w:rsidTr="001E0DC1">
        <w:tc>
          <w:tcPr>
            <w:tcW w:w="2007" w:type="dxa"/>
            <w:shd w:val="clear" w:color="auto" w:fill="auto"/>
          </w:tcPr>
          <w:p w14:paraId="76A6E690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26" w:type="dxa"/>
            <w:shd w:val="clear" w:color="auto" w:fill="auto"/>
          </w:tcPr>
          <w:p w14:paraId="7BE80943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X</w:t>
            </w:r>
          </w:p>
        </w:tc>
        <w:tc>
          <w:tcPr>
            <w:tcW w:w="2062" w:type="dxa"/>
            <w:shd w:val="clear" w:color="auto" w:fill="auto"/>
          </w:tcPr>
          <w:p w14:paraId="0FB83F5C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1</w:t>
            </w:r>
          </w:p>
        </w:tc>
        <w:tc>
          <w:tcPr>
            <w:tcW w:w="2041" w:type="dxa"/>
            <w:shd w:val="clear" w:color="auto" w:fill="auto"/>
          </w:tcPr>
          <w:p w14:paraId="2A63752E" w14:textId="77777777" w:rsidR="00E4388D" w:rsidRPr="001E0DC1" w:rsidRDefault="00E4388D" w:rsidP="000C1807">
            <w:pPr>
              <w:pStyle w:val="NormalWeb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1E0DC1">
              <w:rPr>
                <w:sz w:val="22"/>
                <w:szCs w:val="22"/>
              </w:rPr>
              <w:t>In B</w:t>
            </w:r>
          </w:p>
        </w:tc>
      </w:tr>
    </w:tbl>
    <w:p w14:paraId="5C5F1F68" w14:textId="018458B9" w:rsidR="00C210B6" w:rsidRDefault="00E4388D" w:rsidP="00E4388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sz w:val="22"/>
          <w:szCs w:val="22"/>
        </w:rPr>
        <w:tab/>
        <w:t>Boolean Equation:</w:t>
      </w:r>
      <w:r w:rsidR="003D3D03">
        <w:rPr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O=A</m:t>
        </m:r>
        <m:r>
          <m:rPr>
            <m:sty m:val="p"/>
          </m:rPr>
          <w:rPr>
            <w:rFonts w:ascii="Cambria Math" w:hAnsi="Cambria Math"/>
            <w:color w:val="181818"/>
            <w:sz w:val="22"/>
            <w:szCs w:val="22"/>
            <w:shd w:val="clear" w:color="auto" w:fill="FFFFFF"/>
          </w:rPr>
          <m:t>•</m:t>
        </m:r>
        <m:r>
          <w:rPr>
            <w:rFonts w:ascii="Cambria Math" w:hAnsi="Cambria Math"/>
            <w:sz w:val="22"/>
            <w:szCs w:val="22"/>
          </w:rPr>
          <m:t>S+B</m:t>
        </m:r>
        <m:r>
          <m:rPr>
            <m:sty m:val="p"/>
          </m:rPr>
          <w:rPr>
            <w:rFonts w:ascii="Cambria Math" w:hAnsi="Cambria Math"/>
            <w:color w:val="181818"/>
            <w:sz w:val="22"/>
            <w:szCs w:val="22"/>
            <w:shd w:val="clear" w:color="auto" w:fill="FFFFFF"/>
          </w:rPr>
          <m:t>•</m:t>
        </m:r>
        <m:bar>
          <m:barPr>
            <m:pos m:val="top"/>
            <m:ctrlPr>
              <w:rPr>
                <w:rFonts w:ascii="Cambria Math" w:hAnsi="Cambria Math"/>
                <w:i/>
                <w:sz w:val="22"/>
                <w:szCs w:val="22"/>
              </w:rPr>
            </m:ctrlPr>
          </m:bar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</m:bar>
      </m:oMath>
      <w:r>
        <w:rPr>
          <w:sz w:val="22"/>
          <w:szCs w:val="22"/>
        </w:rPr>
        <w:t xml:space="preserve"> </w:t>
      </w:r>
    </w:p>
    <w:p w14:paraId="4D4C5EFD" w14:textId="4D18EB19" w:rsidR="003D3D03" w:rsidRPr="00E4388D" w:rsidRDefault="003D3D03" w:rsidP="00E4388D">
      <w:pPr>
        <w:pStyle w:val="NormalWeb"/>
        <w:spacing w:before="0" w:beforeAutospacing="0" w:after="0" w:afterAutospacing="0"/>
        <w:jc w:val="both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00081B" wp14:editId="2C601FA8">
            <wp:extent cx="5486400" cy="33331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4C4AE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2 (e)] Waveform.</w:t>
      </w:r>
    </w:p>
    <w:p w14:paraId="113A1045" w14:textId="71655AA0" w:rsidR="00C210B6" w:rsidRPr="00C210B6" w:rsidRDefault="000551BC" w:rsidP="00E4388D">
      <w:pPr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0803667" wp14:editId="082793FF">
            <wp:extent cx="5486400" cy="3048000"/>
            <wp:effectExtent l="0" t="0" r="0" b="0"/>
            <wp:docPr id="2" name="Picture 2" descr="part2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rt2-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DE5C" w14:textId="12C0B375" w:rsid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3 (a)] Draw the truth table, Boolean equation, and Boolean circuit equivalent (using only two-input gates) that implements a full adder. </w:t>
      </w:r>
    </w:p>
    <w:p w14:paraId="05B13ECA" w14:textId="7BC27018" w:rsidR="000C1807" w:rsidRDefault="000C1807" w:rsidP="000C1807">
      <w:pPr>
        <w:rPr>
          <w:sz w:val="22"/>
          <w:szCs w:val="22"/>
        </w:rPr>
      </w:pPr>
    </w:p>
    <w:p w14:paraId="6D534912" w14:textId="2F271739" w:rsidR="000C1807" w:rsidRDefault="000C1807" w:rsidP="000C1807">
      <w:pPr>
        <w:rPr>
          <w:sz w:val="22"/>
          <w:szCs w:val="22"/>
        </w:rPr>
      </w:pPr>
    </w:p>
    <w:p w14:paraId="09B2BDE7" w14:textId="292BF261" w:rsidR="000C1807" w:rsidRDefault="000C1807" w:rsidP="000C1807">
      <w:pPr>
        <w:rPr>
          <w:sz w:val="22"/>
          <w:szCs w:val="22"/>
        </w:rPr>
      </w:pPr>
    </w:p>
    <w:p w14:paraId="15FE3434" w14:textId="542574DF" w:rsidR="000C1807" w:rsidRDefault="000C1807" w:rsidP="000C1807">
      <w:pPr>
        <w:rPr>
          <w:sz w:val="22"/>
          <w:szCs w:val="22"/>
        </w:rPr>
      </w:pPr>
    </w:p>
    <w:p w14:paraId="3C0181E1" w14:textId="20E059AD" w:rsidR="000C1807" w:rsidRDefault="000C1807" w:rsidP="000C1807">
      <w:pPr>
        <w:rPr>
          <w:sz w:val="22"/>
          <w:szCs w:val="22"/>
        </w:rPr>
      </w:pPr>
    </w:p>
    <w:p w14:paraId="59DCF985" w14:textId="0D5D3B96" w:rsidR="000C1807" w:rsidRDefault="000C1807" w:rsidP="000C1807">
      <w:pPr>
        <w:rPr>
          <w:sz w:val="22"/>
          <w:szCs w:val="22"/>
        </w:rPr>
      </w:pPr>
    </w:p>
    <w:p w14:paraId="4CC39BEB" w14:textId="77777777" w:rsidR="000C1807" w:rsidRDefault="000C1807" w:rsidP="000C1807">
      <w:pPr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652"/>
        <w:gridCol w:w="1653"/>
        <w:gridCol w:w="1655"/>
        <w:gridCol w:w="1649"/>
        <w:gridCol w:w="1661"/>
      </w:tblGrid>
      <w:tr w:rsidR="000C1807" w14:paraId="4657466B" w14:textId="77777777" w:rsidTr="000C1807">
        <w:tc>
          <w:tcPr>
            <w:tcW w:w="1726" w:type="dxa"/>
          </w:tcPr>
          <w:p w14:paraId="4F149E28" w14:textId="005041F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Input A (A)</w:t>
            </w:r>
          </w:p>
        </w:tc>
        <w:tc>
          <w:tcPr>
            <w:tcW w:w="1726" w:type="dxa"/>
          </w:tcPr>
          <w:p w14:paraId="6504347A" w14:textId="18D0B75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Input B (B)</w:t>
            </w:r>
          </w:p>
        </w:tc>
        <w:tc>
          <w:tcPr>
            <w:tcW w:w="1726" w:type="dxa"/>
          </w:tcPr>
          <w:p w14:paraId="6D5E2541" w14:textId="13E5DFEE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Carry in (</w:t>
            </w:r>
            <w:proofErr w:type="spellStart"/>
            <w:r>
              <w:rPr>
                <w:sz w:val="22"/>
                <w:szCs w:val="22"/>
              </w:rPr>
              <w:t>Cin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1726" w:type="dxa"/>
          </w:tcPr>
          <w:p w14:paraId="4FC80EE5" w14:textId="43ABFD63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 (S)</w:t>
            </w:r>
          </w:p>
        </w:tc>
        <w:tc>
          <w:tcPr>
            <w:tcW w:w="1726" w:type="dxa"/>
          </w:tcPr>
          <w:p w14:paraId="48F050C4" w14:textId="6D17EE9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Carry out (</w:t>
            </w:r>
            <w:proofErr w:type="spellStart"/>
            <w:r>
              <w:rPr>
                <w:sz w:val="22"/>
                <w:szCs w:val="22"/>
              </w:rPr>
              <w:t>Cout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C1807" w14:paraId="5892D4FD" w14:textId="77777777" w:rsidTr="000C1807">
        <w:tc>
          <w:tcPr>
            <w:tcW w:w="1726" w:type="dxa"/>
          </w:tcPr>
          <w:p w14:paraId="1D356132" w14:textId="0E70D99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DE8B57" w14:textId="1C6273B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B9449B8" w14:textId="4A29705F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72DCEBC3" w14:textId="432AF52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04D8277" w14:textId="652550C8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442B41C2" w14:textId="77777777" w:rsidTr="000C1807">
        <w:tc>
          <w:tcPr>
            <w:tcW w:w="1726" w:type="dxa"/>
          </w:tcPr>
          <w:p w14:paraId="1401CBE0" w14:textId="1A58759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F6FB50" w14:textId="07FE9F2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5513E29C" w14:textId="32C8D20A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6E95D80" w14:textId="620C1D67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1B4E7BD" w14:textId="70D637B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7EBDEDD6" w14:textId="77777777" w:rsidTr="000C1807">
        <w:tc>
          <w:tcPr>
            <w:tcW w:w="1726" w:type="dxa"/>
          </w:tcPr>
          <w:p w14:paraId="4A86924F" w14:textId="4EA4AFE5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7A7AA95" w14:textId="4E2B98C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6647CD59" w14:textId="5D2EA831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6B9DCA83" w14:textId="05D0EDC2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F6EF51C" w14:textId="310D933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290D2C06" w14:textId="77777777" w:rsidTr="000C1807">
        <w:tc>
          <w:tcPr>
            <w:tcW w:w="1726" w:type="dxa"/>
          </w:tcPr>
          <w:p w14:paraId="575A338F" w14:textId="1EFCD64F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A78E8DD" w14:textId="79917B7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B8A400D" w14:textId="61F7427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1C7FD6E" w14:textId="3B3DF03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40521C1C" w14:textId="52342A91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7F832806" w14:textId="77777777" w:rsidTr="000C1807">
        <w:tc>
          <w:tcPr>
            <w:tcW w:w="1726" w:type="dxa"/>
          </w:tcPr>
          <w:p w14:paraId="795EB173" w14:textId="64B660A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0CA8FB9" w14:textId="5D3B38C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5F88B4B" w14:textId="65BE4AF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1B0482FB" w14:textId="3651E14E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7219CA5" w14:textId="354B9E88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C1807" w14:paraId="644DA92E" w14:textId="77777777" w:rsidTr="000C1807">
        <w:tc>
          <w:tcPr>
            <w:tcW w:w="1726" w:type="dxa"/>
          </w:tcPr>
          <w:p w14:paraId="65A37653" w14:textId="43A7ADBB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4AFF29A4" w14:textId="43FE50D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39ED4A1A" w14:textId="504FB1B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5F4092E6" w14:textId="3A2C89A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4B505806" w14:textId="59A8A19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017A7228" w14:textId="77777777" w:rsidTr="000C1807">
        <w:tc>
          <w:tcPr>
            <w:tcW w:w="1726" w:type="dxa"/>
          </w:tcPr>
          <w:p w14:paraId="12604319" w14:textId="0741699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11FAD374" w14:textId="7E63762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5E8EB38C" w14:textId="48B87DB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38AFAB9" w14:textId="2F16A974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26" w:type="dxa"/>
          </w:tcPr>
          <w:p w14:paraId="25C13E29" w14:textId="136F9179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C1807" w14:paraId="3EC97638" w14:textId="77777777" w:rsidTr="000C1807">
        <w:tc>
          <w:tcPr>
            <w:tcW w:w="1726" w:type="dxa"/>
          </w:tcPr>
          <w:p w14:paraId="482E59EF" w14:textId="51C917FC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353CF819" w14:textId="2AAA0FFD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7F069B7D" w14:textId="593436E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3B880465" w14:textId="7E3D4500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726" w:type="dxa"/>
          </w:tcPr>
          <w:p w14:paraId="6C1D6570" w14:textId="0F8CFEC6" w:rsidR="000C1807" w:rsidRDefault="000C1807" w:rsidP="000C180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</w:tbl>
    <w:p w14:paraId="1D97229F" w14:textId="77777777" w:rsidR="000C1807" w:rsidRPr="00C210B6" w:rsidRDefault="000C1807" w:rsidP="000C1807">
      <w:pPr>
        <w:ind w:left="360"/>
        <w:rPr>
          <w:sz w:val="22"/>
          <w:szCs w:val="22"/>
        </w:rPr>
      </w:pPr>
    </w:p>
    <w:p w14:paraId="32F57193" w14:textId="4C044A8E" w:rsidR="00C210B6" w:rsidRDefault="00C210B6" w:rsidP="00C210B6">
      <w:pPr>
        <w:rPr>
          <w:sz w:val="22"/>
          <w:szCs w:val="22"/>
        </w:rPr>
      </w:pPr>
      <w:r w:rsidRPr="00C210B6">
        <w:rPr>
          <w:sz w:val="22"/>
          <w:szCs w:val="22"/>
        </w:rPr>
        <w:t xml:space="preserve"> </w:t>
      </w:r>
      <w:r w:rsidR="000C1807">
        <w:rPr>
          <w:sz w:val="22"/>
          <w:szCs w:val="22"/>
        </w:rPr>
        <w:tab/>
        <w:t>Boolean expression:</w:t>
      </w:r>
      <w:r w:rsidR="000C1807">
        <w:rPr>
          <w:sz w:val="22"/>
          <w:szCs w:val="22"/>
        </w:rPr>
        <w:tab/>
      </w:r>
      <w:r w:rsidR="000D03EA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S=A ⊕B ⊕C</m:t>
        </m:r>
      </m:oMath>
      <w:r w:rsidR="002F4E34">
        <w:rPr>
          <w:sz w:val="22"/>
          <w:szCs w:val="22"/>
        </w:rPr>
        <w:t>in</w:t>
      </w:r>
    </w:p>
    <w:p w14:paraId="43E81066" w14:textId="10B4D562" w:rsidR="000C1807" w:rsidRPr="000D03EA" w:rsidRDefault="000C1807" w:rsidP="00C210B6">
      <w:pPr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C</m:t>
          </m:r>
          <m:r>
            <w:rPr>
              <w:rFonts w:ascii="Cambria Math" w:hAnsi="Cambria Math"/>
              <w:sz w:val="22"/>
              <w:szCs w:val="22"/>
            </w:rPr>
            <m:t>out= A</m:t>
          </m:r>
          <m:r>
            <m:rPr>
              <m:sty m:val="p"/>
            </m:rPr>
            <w:rPr>
              <w:rFonts w:ascii="Cambria Math" w:hAnsi="Cambria Math"/>
              <w:color w:val="181818"/>
              <w:sz w:val="22"/>
              <w:szCs w:val="22"/>
              <w:shd w:val="clear" w:color="auto" w:fill="FFFFFF"/>
            </w:rPr>
            <m:t>•</m:t>
          </m:r>
          <m:r>
            <w:rPr>
              <w:rFonts w:ascii="Cambria Math" w:hAnsi="Cambria Math"/>
              <w:sz w:val="22"/>
              <w:szCs w:val="22"/>
            </w:rPr>
            <m:t>B +Cin</m:t>
          </m:r>
          <m:r>
            <m:rPr>
              <m:sty m:val="p"/>
            </m:rPr>
            <w:rPr>
              <w:rFonts w:ascii="Cambria Math" w:hAnsi="Cambria Math"/>
              <w:color w:val="181818"/>
              <w:sz w:val="22"/>
              <w:szCs w:val="22"/>
              <w:shd w:val="clear" w:color="auto" w:fill="FFFFFF"/>
            </w:rPr>
            <m:t>•</m:t>
          </m:r>
          <m:r>
            <w:rPr>
              <w:rFonts w:ascii="Cambria Math" w:hAnsi="Cambria Math"/>
              <w:sz w:val="22"/>
              <w:szCs w:val="22"/>
            </w:rPr>
            <m:t>A ⊕C</m:t>
          </m:r>
          <m:r>
            <w:rPr>
              <w:rFonts w:ascii="Cambria Math" w:hAnsi="Cambria Math"/>
              <w:sz w:val="22"/>
              <w:szCs w:val="22"/>
            </w:rPr>
            <m:t>in</m:t>
          </m:r>
        </m:oMath>
      </m:oMathPara>
    </w:p>
    <w:p w14:paraId="2F6D402C" w14:textId="4F76FB7F" w:rsidR="000D03EA" w:rsidRPr="00C210B6" w:rsidRDefault="000D03EA" w:rsidP="00C210B6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229B292E" wp14:editId="5FD3428C">
            <wp:extent cx="5486400" cy="3470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DB83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3 (e)] Waveform.</w:t>
      </w:r>
    </w:p>
    <w:p w14:paraId="277BF287" w14:textId="77777777" w:rsidR="00C210B6" w:rsidRPr="00C210B6" w:rsidRDefault="00C210B6" w:rsidP="00C210B6">
      <w:pPr>
        <w:rPr>
          <w:sz w:val="22"/>
          <w:szCs w:val="22"/>
        </w:rPr>
      </w:pPr>
    </w:p>
    <w:p w14:paraId="5913F8E3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 xml:space="preserve">[Part 4 (a)] Draw a schematic (don’t use a schematic capture tool) showing how an N-bit adder/subtractor with control can be implemented using </w:t>
      </w:r>
      <w:r w:rsidRPr="00C210B6">
        <w:rPr>
          <w:sz w:val="22"/>
          <w:szCs w:val="22"/>
          <w:u w:val="single"/>
        </w:rPr>
        <w:t>only</w:t>
      </w:r>
      <w:r w:rsidRPr="00C210B6">
        <w:rPr>
          <w:sz w:val="22"/>
          <w:szCs w:val="22"/>
        </w:rPr>
        <w:t xml:space="preserve"> the three main components designed in problems 1), 2), and 3) (the N-bit inverter, N-bit 2:1 mux, and N-bit adder). How is the ‘</w:t>
      </w:r>
      <w:proofErr w:type="spellStart"/>
      <w:r w:rsidRPr="00C210B6">
        <w:rPr>
          <w:sz w:val="22"/>
          <w:szCs w:val="22"/>
        </w:rPr>
        <w:t>nAdd_Sub</w:t>
      </w:r>
      <w:proofErr w:type="spellEnd"/>
      <w:r w:rsidRPr="00C210B6">
        <w:rPr>
          <w:sz w:val="22"/>
          <w:szCs w:val="22"/>
        </w:rPr>
        <w:t>’ bit used?</w:t>
      </w:r>
    </w:p>
    <w:p w14:paraId="6E40001E" w14:textId="77777777" w:rsidR="00C210B6" w:rsidRPr="00C210B6" w:rsidRDefault="00C210B6" w:rsidP="00C210B6">
      <w:pPr>
        <w:rPr>
          <w:sz w:val="22"/>
          <w:szCs w:val="22"/>
        </w:rPr>
      </w:pPr>
    </w:p>
    <w:p w14:paraId="28516F11" w14:textId="77777777" w:rsidR="00C210B6" w:rsidRPr="00C210B6" w:rsidRDefault="00C210B6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C210B6">
        <w:rPr>
          <w:sz w:val="22"/>
          <w:szCs w:val="22"/>
        </w:rPr>
        <w:t>[Part 4 (c)] Provide multiple waveform screenshots in your write-up to confirm that this component is working correctly. What test-cases did you include and why?</w:t>
      </w:r>
    </w:p>
    <w:p w14:paraId="571EB5DE" w14:textId="77777777" w:rsidR="00C210B6" w:rsidRDefault="00C210B6" w:rsidP="00C210B6">
      <w:pPr>
        <w:ind w:left="360"/>
        <w:rPr>
          <w:sz w:val="22"/>
          <w:szCs w:val="22"/>
        </w:rPr>
      </w:pPr>
    </w:p>
    <w:p w14:paraId="5033E58E" w14:textId="77777777" w:rsidR="00986BE6" w:rsidRPr="0054084F" w:rsidRDefault="00EF3AF7" w:rsidP="00C210B6">
      <w:pPr>
        <w:numPr>
          <w:ilvl w:val="0"/>
          <w:numId w:val="2"/>
        </w:numPr>
        <w:ind w:left="360"/>
        <w:rPr>
          <w:sz w:val="22"/>
          <w:szCs w:val="22"/>
        </w:rPr>
      </w:pPr>
      <w:r w:rsidRPr="0054084F">
        <w:rPr>
          <w:sz w:val="22"/>
          <w:szCs w:val="22"/>
        </w:rPr>
        <w:t>[Feedback] You must complete this section for your lab to be graded. Write down the first response you think of; I expect it to take roughly 5 minutes (do not take more than 10 minutes).</w:t>
      </w:r>
    </w:p>
    <w:p w14:paraId="71FA659B" w14:textId="77777777" w:rsidR="00EF3AF7" w:rsidRPr="0054084F" w:rsidRDefault="00EF3AF7" w:rsidP="00EF3AF7">
      <w:pPr>
        <w:pStyle w:val="ListParagraph"/>
        <w:rPr>
          <w:sz w:val="22"/>
          <w:szCs w:val="22"/>
        </w:rPr>
      </w:pPr>
    </w:p>
    <w:p w14:paraId="2E18D02A" w14:textId="77777777" w:rsidR="00EF3AF7" w:rsidRPr="0054084F" w:rsidRDefault="00EF3AF7" w:rsidP="00EF3AF7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How many hours did you spend on this lab?</w:t>
      </w:r>
    </w:p>
    <w:p w14:paraId="08F6A19F" w14:textId="77777777" w:rsidR="00624B2F" w:rsidRPr="0054084F" w:rsidRDefault="00624B2F" w:rsidP="00624B2F">
      <w:pPr>
        <w:ind w:left="1440"/>
        <w:rPr>
          <w:sz w:val="22"/>
          <w:szCs w:val="22"/>
        </w:rPr>
      </w:pPr>
    </w:p>
    <w:tbl>
      <w:tblPr>
        <w:tblW w:w="0" w:type="auto"/>
        <w:tblInd w:w="18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1998"/>
        <w:gridCol w:w="2160"/>
      </w:tblGrid>
      <w:tr w:rsidR="00E829DA" w:rsidRPr="0054084F" w14:paraId="00E35B0B" w14:textId="77777777" w:rsidTr="006062A9">
        <w:tc>
          <w:tcPr>
            <w:tcW w:w="1872" w:type="dxa"/>
            <w:shd w:val="clear" w:color="auto" w:fill="auto"/>
          </w:tcPr>
          <w:p w14:paraId="78A2F360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lastRenderedPageBreak/>
              <w:t>Task</w:t>
            </w:r>
          </w:p>
        </w:tc>
        <w:tc>
          <w:tcPr>
            <w:tcW w:w="1998" w:type="dxa"/>
            <w:shd w:val="clear" w:color="auto" w:fill="auto"/>
          </w:tcPr>
          <w:p w14:paraId="1E5FA6EF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During lab time</w:t>
            </w:r>
          </w:p>
        </w:tc>
        <w:tc>
          <w:tcPr>
            <w:tcW w:w="2160" w:type="dxa"/>
            <w:shd w:val="clear" w:color="auto" w:fill="auto"/>
          </w:tcPr>
          <w:p w14:paraId="5693D871" w14:textId="77777777" w:rsidR="00E829DA" w:rsidRPr="0054084F" w:rsidRDefault="00E829DA" w:rsidP="006062A9">
            <w:pPr>
              <w:jc w:val="center"/>
              <w:rPr>
                <w:b/>
                <w:sz w:val="22"/>
                <w:szCs w:val="22"/>
              </w:rPr>
            </w:pPr>
            <w:r w:rsidRPr="0054084F">
              <w:rPr>
                <w:b/>
                <w:sz w:val="22"/>
                <w:szCs w:val="22"/>
              </w:rPr>
              <w:t>Outside of lab time</w:t>
            </w:r>
          </w:p>
        </w:tc>
      </w:tr>
      <w:tr w:rsidR="00E829DA" w:rsidRPr="0054084F" w14:paraId="4276DCC5" w14:textId="77777777" w:rsidTr="006062A9">
        <w:tc>
          <w:tcPr>
            <w:tcW w:w="1872" w:type="dxa"/>
            <w:shd w:val="clear" w:color="auto" w:fill="auto"/>
          </w:tcPr>
          <w:p w14:paraId="2D286F5E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Reading lab</w:t>
            </w:r>
          </w:p>
        </w:tc>
        <w:tc>
          <w:tcPr>
            <w:tcW w:w="1998" w:type="dxa"/>
            <w:shd w:val="clear" w:color="auto" w:fill="auto"/>
          </w:tcPr>
          <w:p w14:paraId="03452FBC" w14:textId="54ABCF5D" w:rsidR="00E829DA" w:rsidRPr="0054084F" w:rsidRDefault="007B4EB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 minutes</w:t>
            </w:r>
          </w:p>
        </w:tc>
        <w:tc>
          <w:tcPr>
            <w:tcW w:w="2160" w:type="dxa"/>
            <w:shd w:val="clear" w:color="auto" w:fill="auto"/>
          </w:tcPr>
          <w:p w14:paraId="10450253" w14:textId="71DBF754" w:rsidR="00E829DA" w:rsidRPr="0054084F" w:rsidRDefault="00913329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</w:tr>
      <w:tr w:rsidR="00E829DA" w:rsidRPr="0054084F" w14:paraId="445252B3" w14:textId="77777777" w:rsidTr="006062A9">
        <w:tc>
          <w:tcPr>
            <w:tcW w:w="1872" w:type="dxa"/>
            <w:shd w:val="clear" w:color="auto" w:fill="auto"/>
          </w:tcPr>
          <w:p w14:paraId="650043A6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Pencil/paper design</w:t>
            </w:r>
          </w:p>
        </w:tc>
        <w:tc>
          <w:tcPr>
            <w:tcW w:w="1998" w:type="dxa"/>
            <w:shd w:val="clear" w:color="auto" w:fill="auto"/>
          </w:tcPr>
          <w:p w14:paraId="563023CD" w14:textId="3B57F348" w:rsidR="00E829DA" w:rsidRPr="0054084F" w:rsidRDefault="007B4EB4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 minutes</w:t>
            </w:r>
          </w:p>
        </w:tc>
        <w:tc>
          <w:tcPr>
            <w:tcW w:w="2160" w:type="dxa"/>
            <w:shd w:val="clear" w:color="auto" w:fill="auto"/>
          </w:tcPr>
          <w:p w14:paraId="0FDA49EA" w14:textId="5B310704" w:rsidR="00E829DA" w:rsidRPr="0054084F" w:rsidRDefault="00954EB0" w:rsidP="006F5B1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 minutes</w:t>
            </w:r>
          </w:p>
        </w:tc>
      </w:tr>
      <w:tr w:rsidR="00E829DA" w:rsidRPr="0054084F" w14:paraId="3FDAAB65" w14:textId="77777777" w:rsidTr="006062A9">
        <w:tc>
          <w:tcPr>
            <w:tcW w:w="1872" w:type="dxa"/>
            <w:shd w:val="clear" w:color="auto" w:fill="auto"/>
          </w:tcPr>
          <w:p w14:paraId="253B7BD0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VHDL design</w:t>
            </w:r>
          </w:p>
        </w:tc>
        <w:tc>
          <w:tcPr>
            <w:tcW w:w="1998" w:type="dxa"/>
            <w:shd w:val="clear" w:color="auto" w:fill="auto"/>
          </w:tcPr>
          <w:p w14:paraId="7609ABC8" w14:textId="01C8FECC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B91641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 minutes</w:t>
            </w:r>
          </w:p>
        </w:tc>
        <w:tc>
          <w:tcPr>
            <w:tcW w:w="2160" w:type="dxa"/>
            <w:shd w:val="clear" w:color="auto" w:fill="auto"/>
          </w:tcPr>
          <w:p w14:paraId="6C1013F6" w14:textId="1642C867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22772C1E" w14:textId="77777777" w:rsidTr="006062A9">
        <w:tc>
          <w:tcPr>
            <w:tcW w:w="1872" w:type="dxa"/>
            <w:shd w:val="clear" w:color="auto" w:fill="auto"/>
          </w:tcPr>
          <w:p w14:paraId="42EE123D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Assembly coding</w:t>
            </w:r>
          </w:p>
        </w:tc>
        <w:tc>
          <w:tcPr>
            <w:tcW w:w="1998" w:type="dxa"/>
            <w:shd w:val="clear" w:color="auto" w:fill="auto"/>
          </w:tcPr>
          <w:p w14:paraId="423E921D" w14:textId="6E7F3BEB" w:rsidR="00E829DA" w:rsidRPr="0054084F" w:rsidRDefault="007B4EB4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14:paraId="75784836" w14:textId="620BB695" w:rsidR="00E829DA" w:rsidRPr="0054084F" w:rsidRDefault="001C1A87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  <w:bookmarkStart w:id="0" w:name="_GoBack"/>
            <w:bookmarkEnd w:id="0"/>
          </w:p>
        </w:tc>
      </w:tr>
      <w:tr w:rsidR="00E829DA" w:rsidRPr="0054084F" w14:paraId="025FA51A" w14:textId="77777777" w:rsidTr="006062A9">
        <w:tc>
          <w:tcPr>
            <w:tcW w:w="1872" w:type="dxa"/>
            <w:shd w:val="clear" w:color="auto" w:fill="auto"/>
          </w:tcPr>
          <w:p w14:paraId="50E42EF9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Simulation</w:t>
            </w:r>
          </w:p>
        </w:tc>
        <w:tc>
          <w:tcPr>
            <w:tcW w:w="1998" w:type="dxa"/>
            <w:shd w:val="clear" w:color="auto" w:fill="auto"/>
          </w:tcPr>
          <w:p w14:paraId="5CEAE983" w14:textId="24B845E3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14:paraId="3B0D2560" w14:textId="657043F1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52E77AF6" w14:textId="77777777" w:rsidTr="006062A9">
        <w:tc>
          <w:tcPr>
            <w:tcW w:w="1872" w:type="dxa"/>
            <w:shd w:val="clear" w:color="auto" w:fill="auto"/>
          </w:tcPr>
          <w:p w14:paraId="2A4D8607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Debugging</w:t>
            </w:r>
          </w:p>
        </w:tc>
        <w:tc>
          <w:tcPr>
            <w:tcW w:w="1998" w:type="dxa"/>
            <w:shd w:val="clear" w:color="auto" w:fill="auto"/>
          </w:tcPr>
          <w:p w14:paraId="7B1B7B21" w14:textId="14210F44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 minutes</w:t>
            </w:r>
          </w:p>
        </w:tc>
        <w:tc>
          <w:tcPr>
            <w:tcW w:w="2160" w:type="dxa"/>
            <w:shd w:val="clear" w:color="auto" w:fill="auto"/>
          </w:tcPr>
          <w:p w14:paraId="684FA7DB" w14:textId="5F604F5E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E829DA" w:rsidRPr="0054084F" w14:paraId="154F6E0B" w14:textId="77777777" w:rsidTr="006062A9">
        <w:tc>
          <w:tcPr>
            <w:tcW w:w="1872" w:type="dxa"/>
            <w:shd w:val="clear" w:color="auto" w:fill="auto"/>
          </w:tcPr>
          <w:p w14:paraId="1565199E" w14:textId="77777777" w:rsidR="00E829DA" w:rsidRPr="0054084F" w:rsidRDefault="00E829DA" w:rsidP="006062A9">
            <w:pPr>
              <w:jc w:val="right"/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Report writing</w:t>
            </w:r>
          </w:p>
        </w:tc>
        <w:tc>
          <w:tcPr>
            <w:tcW w:w="1998" w:type="dxa"/>
            <w:shd w:val="clear" w:color="auto" w:fill="auto"/>
          </w:tcPr>
          <w:p w14:paraId="62948B9A" w14:textId="5B551E5F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 minutes</w:t>
            </w:r>
          </w:p>
        </w:tc>
        <w:tc>
          <w:tcPr>
            <w:tcW w:w="2160" w:type="dxa"/>
            <w:shd w:val="clear" w:color="auto" w:fill="auto"/>
          </w:tcPr>
          <w:p w14:paraId="77BC7E8A" w14:textId="23B18A1A" w:rsidR="00E829DA" w:rsidRPr="0054084F" w:rsidRDefault="007368A3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</w:tr>
      <w:tr w:rsidR="00127169" w:rsidRPr="0054084F" w14:paraId="1A46881E" w14:textId="77777777" w:rsidTr="006062A9">
        <w:tc>
          <w:tcPr>
            <w:tcW w:w="1872" w:type="dxa"/>
            <w:shd w:val="clear" w:color="auto" w:fill="auto"/>
          </w:tcPr>
          <w:p w14:paraId="233D63DB" w14:textId="77777777" w:rsidR="00127169" w:rsidRPr="0054084F" w:rsidRDefault="00127169" w:rsidP="00127169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Other:</w:t>
            </w:r>
          </w:p>
        </w:tc>
        <w:tc>
          <w:tcPr>
            <w:tcW w:w="1998" w:type="dxa"/>
            <w:shd w:val="clear" w:color="auto" w:fill="auto"/>
          </w:tcPr>
          <w:p w14:paraId="052C8375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  <w:shd w:val="clear" w:color="auto" w:fill="auto"/>
          </w:tcPr>
          <w:p w14:paraId="17BBCA24" w14:textId="77777777" w:rsidR="00127169" w:rsidRPr="0054084F" w:rsidRDefault="00127169" w:rsidP="00E829DA">
            <w:pPr>
              <w:rPr>
                <w:sz w:val="22"/>
                <w:szCs w:val="22"/>
              </w:rPr>
            </w:pPr>
          </w:p>
        </w:tc>
      </w:tr>
      <w:tr w:rsidR="00E829DA" w:rsidRPr="0054084F" w14:paraId="07A5C46B" w14:textId="77777777" w:rsidTr="006062A9">
        <w:tc>
          <w:tcPr>
            <w:tcW w:w="1872" w:type="dxa"/>
            <w:shd w:val="clear" w:color="auto" w:fill="auto"/>
          </w:tcPr>
          <w:p w14:paraId="1EE0B3DA" w14:textId="77777777" w:rsidR="00E829DA" w:rsidRPr="0054084F" w:rsidRDefault="00E829DA" w:rsidP="00E829DA">
            <w:pPr>
              <w:rPr>
                <w:sz w:val="22"/>
                <w:szCs w:val="22"/>
              </w:rPr>
            </w:pPr>
            <w:r w:rsidRPr="0054084F">
              <w:rPr>
                <w:sz w:val="22"/>
                <w:szCs w:val="22"/>
              </w:rPr>
              <w:t>Total</w:t>
            </w:r>
          </w:p>
        </w:tc>
        <w:tc>
          <w:tcPr>
            <w:tcW w:w="1998" w:type="dxa"/>
            <w:shd w:val="clear" w:color="auto" w:fill="auto"/>
          </w:tcPr>
          <w:p w14:paraId="2D607A94" w14:textId="1EEF16AC" w:rsidR="00E829DA" w:rsidRPr="0054084F" w:rsidRDefault="00B91641" w:rsidP="00E829D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 </w:t>
            </w:r>
            <w:proofErr w:type="spellStart"/>
            <w:r>
              <w:rPr>
                <w:sz w:val="22"/>
                <w:szCs w:val="22"/>
              </w:rPr>
              <w:t>hr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14:paraId="694B4512" w14:textId="77777777" w:rsidR="00E829DA" w:rsidRPr="0054084F" w:rsidRDefault="00E829DA" w:rsidP="00E829DA">
            <w:pPr>
              <w:rPr>
                <w:sz w:val="22"/>
                <w:szCs w:val="22"/>
              </w:rPr>
            </w:pPr>
          </w:p>
        </w:tc>
      </w:tr>
    </w:tbl>
    <w:p w14:paraId="7D6D0087" w14:textId="77777777" w:rsidR="006F5B16" w:rsidRPr="0054084F" w:rsidRDefault="006F5B16" w:rsidP="006F5B16">
      <w:pPr>
        <w:ind w:left="720"/>
        <w:rPr>
          <w:sz w:val="22"/>
          <w:szCs w:val="22"/>
        </w:rPr>
      </w:pPr>
    </w:p>
    <w:p w14:paraId="59BA3C11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If you could change one thing about the lab experience, what would it be?</w:t>
      </w:r>
      <w:r w:rsidR="001046A5" w:rsidRPr="0054084F">
        <w:rPr>
          <w:sz w:val="22"/>
          <w:szCs w:val="22"/>
        </w:rPr>
        <w:t xml:space="preserve"> Why?</w:t>
      </w:r>
    </w:p>
    <w:p w14:paraId="589F5049" w14:textId="77777777" w:rsidR="00630026" w:rsidRPr="0054084F" w:rsidRDefault="00630026" w:rsidP="00630026">
      <w:pPr>
        <w:ind w:left="1440"/>
        <w:rPr>
          <w:sz w:val="22"/>
          <w:szCs w:val="22"/>
        </w:rPr>
      </w:pPr>
    </w:p>
    <w:p w14:paraId="72D7E0E0" w14:textId="77777777" w:rsidR="00630026" w:rsidRPr="0054084F" w:rsidRDefault="00630026" w:rsidP="00630026">
      <w:pPr>
        <w:numPr>
          <w:ilvl w:val="1"/>
          <w:numId w:val="2"/>
        </w:numPr>
        <w:rPr>
          <w:sz w:val="22"/>
          <w:szCs w:val="22"/>
        </w:rPr>
      </w:pPr>
      <w:r w:rsidRPr="0054084F">
        <w:rPr>
          <w:sz w:val="22"/>
          <w:szCs w:val="22"/>
        </w:rPr>
        <w:t>What was the most interesting part of the lab?</w:t>
      </w:r>
    </w:p>
    <w:p w14:paraId="5EDAE1D7" w14:textId="77777777" w:rsidR="00B46BDF" w:rsidRPr="0054084F" w:rsidRDefault="00B46BDF" w:rsidP="00472F78">
      <w:pPr>
        <w:ind w:left="360"/>
        <w:rPr>
          <w:sz w:val="22"/>
          <w:szCs w:val="22"/>
        </w:rPr>
      </w:pPr>
    </w:p>
    <w:p w14:paraId="0E16E7AD" w14:textId="77777777" w:rsidR="00472F78" w:rsidRPr="0054084F" w:rsidRDefault="00472F78" w:rsidP="00CA6222">
      <w:pPr>
        <w:ind w:left="360"/>
        <w:rPr>
          <w:sz w:val="22"/>
          <w:szCs w:val="22"/>
          <w:lang w:eastAsia="ko-KR"/>
        </w:rPr>
      </w:pPr>
    </w:p>
    <w:sectPr w:rsidR="00472F78" w:rsidRPr="0054084F">
      <w:pgSz w:w="12240" w:h="15840"/>
      <w:pgMar w:top="1440" w:right="1800" w:bottom="1440" w:left="180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C1822C" w14:textId="77777777" w:rsidR="007368A3" w:rsidRDefault="007368A3" w:rsidP="00CA6222">
      <w:r>
        <w:separator/>
      </w:r>
    </w:p>
  </w:endnote>
  <w:endnote w:type="continuationSeparator" w:id="0">
    <w:p w14:paraId="08E0BDE3" w14:textId="77777777" w:rsidR="007368A3" w:rsidRDefault="007368A3" w:rsidP="00CA6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C280E9" w14:textId="77777777" w:rsidR="007368A3" w:rsidRDefault="007368A3" w:rsidP="00CA6222">
      <w:r>
        <w:separator/>
      </w:r>
    </w:p>
  </w:footnote>
  <w:footnote w:type="continuationSeparator" w:id="0">
    <w:p w14:paraId="1821B93E" w14:textId="77777777" w:rsidR="007368A3" w:rsidRDefault="007368A3" w:rsidP="00CA6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302FF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556AA"/>
    <w:multiLevelType w:val="hybridMultilevel"/>
    <w:tmpl w:val="6F8E3D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Lab1Grade.doc"/>
    <w:docVar w:name="VTCASE" w:val="4"/>
    <w:docVar w:name="VTCommandPending" w:val="NONE"/>
  </w:docVars>
  <w:rsids>
    <w:rsidRoot w:val="007027D2"/>
    <w:rsid w:val="000551BC"/>
    <w:rsid w:val="000845E6"/>
    <w:rsid w:val="000B2A2E"/>
    <w:rsid w:val="000C1807"/>
    <w:rsid w:val="000D03EA"/>
    <w:rsid w:val="000D3F21"/>
    <w:rsid w:val="000D7A19"/>
    <w:rsid w:val="001046A5"/>
    <w:rsid w:val="00127169"/>
    <w:rsid w:val="00175747"/>
    <w:rsid w:val="001C1A87"/>
    <w:rsid w:val="001E0DC1"/>
    <w:rsid w:val="00227CCF"/>
    <w:rsid w:val="002F4E34"/>
    <w:rsid w:val="00333E95"/>
    <w:rsid w:val="00346B7B"/>
    <w:rsid w:val="003B68FB"/>
    <w:rsid w:val="003D3D03"/>
    <w:rsid w:val="0042123D"/>
    <w:rsid w:val="0043648F"/>
    <w:rsid w:val="004454FC"/>
    <w:rsid w:val="00472F78"/>
    <w:rsid w:val="004C33EC"/>
    <w:rsid w:val="00530E4B"/>
    <w:rsid w:val="0054084F"/>
    <w:rsid w:val="005D01EC"/>
    <w:rsid w:val="006062A9"/>
    <w:rsid w:val="00612CC3"/>
    <w:rsid w:val="00624B2F"/>
    <w:rsid w:val="00630026"/>
    <w:rsid w:val="006A0340"/>
    <w:rsid w:val="006B4418"/>
    <w:rsid w:val="006F5B16"/>
    <w:rsid w:val="00706C9C"/>
    <w:rsid w:val="007368A3"/>
    <w:rsid w:val="007B4EB4"/>
    <w:rsid w:val="008445A3"/>
    <w:rsid w:val="008D18AA"/>
    <w:rsid w:val="008D200A"/>
    <w:rsid w:val="009019AA"/>
    <w:rsid w:val="00913329"/>
    <w:rsid w:val="00947193"/>
    <w:rsid w:val="00954EB0"/>
    <w:rsid w:val="00985666"/>
    <w:rsid w:val="00986BE6"/>
    <w:rsid w:val="00997535"/>
    <w:rsid w:val="009C7472"/>
    <w:rsid w:val="009E1108"/>
    <w:rsid w:val="009F37EA"/>
    <w:rsid w:val="00A25199"/>
    <w:rsid w:val="00AA4719"/>
    <w:rsid w:val="00AF7C2B"/>
    <w:rsid w:val="00B43FEC"/>
    <w:rsid w:val="00B46BDF"/>
    <w:rsid w:val="00B5142C"/>
    <w:rsid w:val="00B7076D"/>
    <w:rsid w:val="00B91641"/>
    <w:rsid w:val="00BA78C8"/>
    <w:rsid w:val="00BB227A"/>
    <w:rsid w:val="00C210B6"/>
    <w:rsid w:val="00C544C7"/>
    <w:rsid w:val="00C93106"/>
    <w:rsid w:val="00C94301"/>
    <w:rsid w:val="00CA6222"/>
    <w:rsid w:val="00D02153"/>
    <w:rsid w:val="00D272D1"/>
    <w:rsid w:val="00D567E2"/>
    <w:rsid w:val="00DC7195"/>
    <w:rsid w:val="00DD4026"/>
    <w:rsid w:val="00E0293D"/>
    <w:rsid w:val="00E02E93"/>
    <w:rsid w:val="00E4388D"/>
    <w:rsid w:val="00E77FC2"/>
    <w:rsid w:val="00E829DA"/>
    <w:rsid w:val="00EB6540"/>
    <w:rsid w:val="00EF3AF7"/>
    <w:rsid w:val="00F2252B"/>
    <w:rsid w:val="00F2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314E506"/>
  <w15:chartTrackingRefBased/>
  <w15:docId w15:val="{F11E8F67-4B42-49CF-84BA-F6EE6549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sz w:val="24"/>
      <w:lang w:val="x-none" w:eastAsia="x-none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b/>
      <w:bCs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2Char">
    <w:name w:val="Heading 2 Char"/>
    <w:link w:val="Heading2"/>
    <w:rsid w:val="009019AA"/>
    <w:rPr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link w:val="Header"/>
    <w:uiPriority w:val="99"/>
    <w:semiHidden/>
    <w:rsid w:val="00CA6222"/>
    <w:rPr>
      <w:lang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CA622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uiPriority w:val="99"/>
    <w:semiHidden/>
    <w:rsid w:val="00CA6222"/>
    <w:rPr>
      <w:lang w:eastAsia="en-US"/>
    </w:rPr>
  </w:style>
  <w:style w:type="paragraph" w:styleId="ListParagraph">
    <w:name w:val="List Paragraph"/>
    <w:basedOn w:val="Normal"/>
    <w:uiPriority w:val="72"/>
    <w:qFormat/>
    <w:rsid w:val="00EF3AF7"/>
    <w:pPr>
      <w:ind w:left="720"/>
    </w:pPr>
  </w:style>
  <w:style w:type="table" w:styleId="TableGrid">
    <w:name w:val="Table Grid"/>
    <w:basedOn w:val="TableNormal"/>
    <w:uiPriority w:val="59"/>
    <w:rsid w:val="006F5B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210B6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unhideWhenUsed/>
    <w:rsid w:val="003D3D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39491C19.dotm</Template>
  <TotalTime>206</TotalTime>
  <Pages>4</Pages>
  <Words>423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Grading Sheet – Lab 1</vt:lpstr>
    </vt:vector>
  </TitlesOfParts>
  <Company> </Company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Sheet – Lab 1</dc:title>
  <dc:subject/>
  <dc:creator>Aaron Striegel</dc:creator>
  <cp:keywords/>
  <dc:description/>
  <cp:lastModifiedBy>McKinley, Colby R</cp:lastModifiedBy>
  <cp:revision>8</cp:revision>
  <cp:lastPrinted>2000-01-05T16:22:00Z</cp:lastPrinted>
  <dcterms:created xsi:type="dcterms:W3CDTF">2019-09-07T19:15:00Z</dcterms:created>
  <dcterms:modified xsi:type="dcterms:W3CDTF">2019-09-07T22:40:00Z</dcterms:modified>
</cp:coreProperties>
</file>